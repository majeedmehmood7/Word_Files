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8CFB" w14:textId="77777777" w:rsidR="00797A3B" w:rsidRPr="00B1714D" w:rsidRDefault="00000000">
      <w:pPr>
        <w:pStyle w:val="Title"/>
      </w:pPr>
      <w:r>
        <w:rPr>
          <w:noProof/>
        </w:rPr>
        <w:pict w14:anchorId="3B6CB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LOGO KIET V-3-Trans" style="position:absolute;left:0;text-align:left;margin-left:165pt;margin-top:-8.25pt;width:138pt;height:166.05pt;z-index:1;visibility:visible">
            <v:imagedata r:id="rId8" o:title="LOGO KIET V-3-Trans"/>
          </v:shape>
        </w:pict>
      </w:r>
    </w:p>
    <w:p w14:paraId="667454AB" w14:textId="77777777" w:rsidR="00797A3B" w:rsidRPr="00B1714D" w:rsidRDefault="00797A3B">
      <w:pPr>
        <w:pStyle w:val="Title"/>
        <w:rPr>
          <w:b w:val="0"/>
          <w:bCs w:val="0"/>
        </w:rPr>
      </w:pPr>
    </w:p>
    <w:p w14:paraId="17E11C02" w14:textId="77777777" w:rsidR="00797A3B" w:rsidRPr="00B1714D" w:rsidRDefault="00797A3B">
      <w:pPr>
        <w:pStyle w:val="Title"/>
        <w:spacing w:line="192" w:lineRule="auto"/>
        <w:rPr>
          <w:b w:val="0"/>
          <w:bCs w:val="0"/>
          <w:i/>
          <w:iCs/>
          <w:sz w:val="32"/>
          <w:u w:val="thick"/>
        </w:rPr>
      </w:pPr>
    </w:p>
    <w:p w14:paraId="31FC442E" w14:textId="77777777" w:rsidR="00797A3B" w:rsidRPr="00B1714D" w:rsidRDefault="00797A3B">
      <w:pPr>
        <w:pStyle w:val="Title"/>
        <w:spacing w:line="192" w:lineRule="auto"/>
        <w:rPr>
          <w:b w:val="0"/>
          <w:bCs w:val="0"/>
          <w:i/>
          <w:iCs/>
          <w:sz w:val="28"/>
          <w:u w:val="thick"/>
        </w:rPr>
      </w:pPr>
    </w:p>
    <w:p w14:paraId="35D06F2E" w14:textId="77777777" w:rsidR="00797A3B" w:rsidRPr="00B1714D" w:rsidRDefault="00797A3B">
      <w:pPr>
        <w:pStyle w:val="Title"/>
        <w:spacing w:line="192" w:lineRule="auto"/>
        <w:rPr>
          <w:b w:val="0"/>
          <w:bCs w:val="0"/>
          <w:i/>
          <w:iCs/>
          <w:sz w:val="32"/>
          <w:u w:val="thick"/>
        </w:rPr>
      </w:pPr>
    </w:p>
    <w:p w14:paraId="184602B8" w14:textId="77777777" w:rsidR="00797A3B" w:rsidRPr="00B1714D" w:rsidRDefault="00797A3B">
      <w:pPr>
        <w:pStyle w:val="Title"/>
      </w:pPr>
    </w:p>
    <w:p w14:paraId="50E2F980" w14:textId="77777777" w:rsidR="00797A3B" w:rsidRPr="00B1714D" w:rsidRDefault="00797A3B">
      <w:pPr>
        <w:pStyle w:val="Title"/>
      </w:pPr>
    </w:p>
    <w:p w14:paraId="2E8A873B" w14:textId="77777777" w:rsidR="00797A3B" w:rsidRPr="00B1714D" w:rsidRDefault="00797A3B">
      <w:pPr>
        <w:pStyle w:val="Title"/>
      </w:pPr>
    </w:p>
    <w:p w14:paraId="1372B336" w14:textId="77777777" w:rsidR="00EE45C4" w:rsidRPr="00B1714D" w:rsidRDefault="00EE45C4">
      <w:pPr>
        <w:pStyle w:val="Subtitle"/>
        <w:rPr>
          <w:rFonts w:ascii="Times New Roman" w:hAnsi="Times New Roman" w:cs="Times New Roman"/>
          <w:sz w:val="32"/>
          <w:u w:val="none"/>
        </w:rPr>
      </w:pPr>
    </w:p>
    <w:p w14:paraId="3251CAC0" w14:textId="77777777" w:rsidR="00797A3B" w:rsidRPr="00B1714D" w:rsidRDefault="00255301">
      <w:pPr>
        <w:pStyle w:val="Subtitle"/>
        <w:rPr>
          <w:rFonts w:ascii="Times New Roman" w:hAnsi="Times New Roman" w:cs="Times New Roman"/>
          <w:sz w:val="32"/>
          <w:u w:val="none"/>
        </w:rPr>
      </w:pPr>
      <w:r w:rsidRPr="00B1714D">
        <w:rPr>
          <w:rFonts w:ascii="Times New Roman" w:hAnsi="Times New Roman" w:cs="Times New Roman"/>
          <w:sz w:val="32"/>
          <w:u w:val="none"/>
        </w:rPr>
        <w:t>INTERNSHIP REPORT</w:t>
      </w:r>
      <w:r w:rsidR="00C33341" w:rsidRPr="00B1714D">
        <w:rPr>
          <w:rFonts w:ascii="Times New Roman" w:hAnsi="Times New Roman" w:cs="Times New Roman"/>
          <w:sz w:val="32"/>
          <w:u w:val="none"/>
        </w:rPr>
        <w:t xml:space="preserve"> ON</w:t>
      </w:r>
    </w:p>
    <w:p w14:paraId="06DC0111" w14:textId="77777777" w:rsidR="00797A3B" w:rsidRPr="00B1714D" w:rsidRDefault="00797A3B">
      <w:pPr>
        <w:pStyle w:val="Subtitle"/>
        <w:rPr>
          <w:rFonts w:ascii="Times New Roman" w:hAnsi="Times New Roman" w:cs="Times New Roman"/>
          <w:sz w:val="38"/>
        </w:rPr>
      </w:pPr>
    </w:p>
    <w:p w14:paraId="4121B06F" w14:textId="77777777" w:rsidR="00255301" w:rsidRPr="00B1714D" w:rsidRDefault="00FD0AD6">
      <w:pPr>
        <w:pStyle w:val="Subtitle"/>
        <w:rPr>
          <w:rFonts w:ascii="Times New Roman" w:hAnsi="Times New Roman" w:cs="Times New Roman"/>
          <w:u w:val="none"/>
        </w:rPr>
      </w:pPr>
      <w:r w:rsidRPr="00B1714D">
        <w:rPr>
          <w:rFonts w:ascii="Times New Roman" w:hAnsi="Times New Roman" w:cs="Times New Roman"/>
          <w:u w:val="none"/>
        </w:rPr>
        <w:t>(</w:t>
      </w:r>
      <w:r w:rsidR="00722DD4" w:rsidRPr="00B1714D">
        <w:rPr>
          <w:rFonts w:ascii="Times New Roman" w:hAnsi="Times New Roman" w:cs="Times New Roman"/>
          <w:u w:val="none"/>
        </w:rPr>
        <w:t>Itech Solution</w:t>
      </w:r>
      <w:r w:rsidRPr="00B1714D">
        <w:rPr>
          <w:rFonts w:ascii="Times New Roman" w:hAnsi="Times New Roman" w:cs="Times New Roman"/>
          <w:u w:val="none"/>
        </w:rPr>
        <w:t>)</w:t>
      </w:r>
    </w:p>
    <w:p w14:paraId="447A6233" w14:textId="77777777" w:rsidR="00797A3B" w:rsidRPr="00B1714D" w:rsidRDefault="00797A3B">
      <w:pPr>
        <w:pStyle w:val="Subtitle"/>
        <w:rPr>
          <w:rFonts w:ascii="Times New Roman" w:hAnsi="Times New Roman" w:cs="Times New Roman"/>
          <w:sz w:val="38"/>
        </w:rPr>
      </w:pPr>
    </w:p>
    <w:p w14:paraId="26160A22" w14:textId="77777777" w:rsidR="00797A3B" w:rsidRPr="00B1714D" w:rsidRDefault="00797A3B">
      <w:pPr>
        <w:pStyle w:val="Subtitle"/>
        <w:rPr>
          <w:rFonts w:ascii="Times New Roman" w:hAnsi="Times New Roman" w:cs="Times New Roman"/>
          <w:sz w:val="38"/>
        </w:rPr>
      </w:pPr>
    </w:p>
    <w:p w14:paraId="368F7865" w14:textId="77777777" w:rsidR="00797A3B" w:rsidRPr="00B1714D" w:rsidRDefault="00797A3B">
      <w:pPr>
        <w:pStyle w:val="Subtitle"/>
        <w:rPr>
          <w:rFonts w:ascii="Times New Roman" w:hAnsi="Times New Roman" w:cs="Times New Roman"/>
          <w:sz w:val="38"/>
        </w:rPr>
      </w:pPr>
    </w:p>
    <w:p w14:paraId="390A7D74" w14:textId="37CF12CD" w:rsidR="00797A3B" w:rsidRPr="00B1714D" w:rsidRDefault="004D0E3E">
      <w:pPr>
        <w:jc w:val="center"/>
        <w:rPr>
          <w:rFonts w:ascii="Times New Roman" w:hAnsi="Times New Roman"/>
          <w:b/>
          <w:bCs/>
          <w:sz w:val="28"/>
        </w:rPr>
      </w:pPr>
      <w:r>
        <w:rPr>
          <w:rFonts w:ascii="Times New Roman" w:hAnsi="Times New Roman"/>
          <w:b/>
          <w:bCs/>
          <w:sz w:val="28"/>
        </w:rPr>
        <w:t xml:space="preserve">Name:        </w:t>
      </w:r>
      <w:r w:rsidR="003756E8">
        <w:rPr>
          <w:rFonts w:ascii="Times New Roman" w:hAnsi="Times New Roman"/>
          <w:b/>
          <w:bCs/>
          <w:sz w:val="28"/>
        </w:rPr>
        <w:tab/>
      </w:r>
      <w:r w:rsidR="003756E8">
        <w:rPr>
          <w:rFonts w:ascii="Times New Roman" w:hAnsi="Times New Roman"/>
          <w:b/>
          <w:bCs/>
          <w:sz w:val="28"/>
        </w:rPr>
        <w:tab/>
      </w:r>
      <w:r>
        <w:rPr>
          <w:rFonts w:ascii="Times New Roman" w:hAnsi="Times New Roman"/>
          <w:b/>
          <w:bCs/>
          <w:sz w:val="28"/>
        </w:rPr>
        <w:t xml:space="preserve">          </w:t>
      </w:r>
      <w:r w:rsidR="003756E8">
        <w:rPr>
          <w:rFonts w:ascii="Times New Roman" w:hAnsi="Times New Roman"/>
          <w:b/>
          <w:bCs/>
          <w:sz w:val="28"/>
        </w:rPr>
        <w:t>Fahad Khan</w:t>
      </w:r>
    </w:p>
    <w:p w14:paraId="627B9EE9" w14:textId="2C4C9660" w:rsidR="00797A3B" w:rsidRPr="00B1714D" w:rsidRDefault="004D0E3E">
      <w:pPr>
        <w:jc w:val="center"/>
        <w:rPr>
          <w:rFonts w:ascii="Times New Roman" w:hAnsi="Times New Roman"/>
          <w:b/>
          <w:bCs/>
          <w:sz w:val="28"/>
        </w:rPr>
      </w:pPr>
      <w:r>
        <w:rPr>
          <w:rFonts w:ascii="Times New Roman" w:hAnsi="Times New Roman"/>
          <w:b/>
          <w:bCs/>
          <w:sz w:val="28"/>
        </w:rPr>
        <w:t xml:space="preserve">Sid:                                              </w:t>
      </w:r>
      <w:r w:rsidR="00722DD4" w:rsidRPr="00B1714D">
        <w:rPr>
          <w:rFonts w:ascii="Times New Roman" w:hAnsi="Times New Roman"/>
          <w:b/>
          <w:bCs/>
          <w:sz w:val="28"/>
        </w:rPr>
        <w:t>10</w:t>
      </w:r>
      <w:r w:rsidR="003756E8">
        <w:rPr>
          <w:rFonts w:ascii="Times New Roman" w:hAnsi="Times New Roman"/>
          <w:b/>
          <w:bCs/>
          <w:sz w:val="28"/>
        </w:rPr>
        <w:t>968</w:t>
      </w:r>
    </w:p>
    <w:p w14:paraId="3B8C2D55" w14:textId="77777777" w:rsidR="00797A3B" w:rsidRPr="00B1714D" w:rsidRDefault="004D0E3E">
      <w:pPr>
        <w:jc w:val="center"/>
        <w:rPr>
          <w:rFonts w:ascii="Times New Roman" w:hAnsi="Times New Roman"/>
          <w:b/>
          <w:bCs/>
          <w:sz w:val="28"/>
        </w:rPr>
      </w:pPr>
      <w:r>
        <w:rPr>
          <w:rFonts w:ascii="Times New Roman" w:hAnsi="Times New Roman"/>
          <w:b/>
          <w:bCs/>
          <w:sz w:val="28"/>
        </w:rPr>
        <w:t xml:space="preserve">Program: </w:t>
      </w:r>
      <w:r w:rsidR="00722DD4" w:rsidRPr="00B1714D">
        <w:rPr>
          <w:rFonts w:ascii="Times New Roman" w:hAnsi="Times New Roman"/>
          <w:b/>
          <w:bCs/>
          <w:sz w:val="28"/>
        </w:rPr>
        <w:t>BE</w:t>
      </w:r>
      <w:r w:rsidR="00CA746A">
        <w:rPr>
          <w:rFonts w:ascii="Times New Roman" w:hAnsi="Times New Roman"/>
          <w:b/>
          <w:bCs/>
          <w:sz w:val="28"/>
        </w:rPr>
        <w:t xml:space="preserve"> </w:t>
      </w:r>
      <w:r w:rsidR="00722DD4" w:rsidRPr="00B1714D">
        <w:rPr>
          <w:rFonts w:ascii="Times New Roman" w:hAnsi="Times New Roman"/>
          <w:b/>
          <w:bCs/>
          <w:sz w:val="28"/>
        </w:rPr>
        <w:t>-</w:t>
      </w:r>
      <w:r w:rsidR="00CA746A">
        <w:rPr>
          <w:rFonts w:ascii="Times New Roman" w:hAnsi="Times New Roman"/>
          <w:b/>
          <w:bCs/>
          <w:sz w:val="28"/>
        </w:rPr>
        <w:t xml:space="preserve"> </w:t>
      </w:r>
      <w:r w:rsidR="00722DD4" w:rsidRPr="00B1714D">
        <w:rPr>
          <w:rFonts w:ascii="Times New Roman" w:hAnsi="Times New Roman"/>
          <w:b/>
          <w:bCs/>
          <w:sz w:val="28"/>
        </w:rPr>
        <w:t>Software Engineering</w:t>
      </w:r>
      <w:r w:rsidR="00705E33" w:rsidRPr="00B1714D">
        <w:rPr>
          <w:rFonts w:ascii="Times New Roman" w:hAnsi="Times New Roman"/>
          <w:b/>
          <w:bCs/>
          <w:sz w:val="28"/>
        </w:rPr>
        <w:t xml:space="preserve"> </w:t>
      </w:r>
    </w:p>
    <w:p w14:paraId="0BB3E3CF" w14:textId="77777777" w:rsidR="00797A3B" w:rsidRPr="00B1714D" w:rsidRDefault="00797A3B">
      <w:pPr>
        <w:jc w:val="center"/>
        <w:rPr>
          <w:rFonts w:ascii="Times New Roman" w:hAnsi="Times New Roman"/>
          <w:b/>
          <w:bCs/>
          <w:sz w:val="38"/>
        </w:rPr>
      </w:pPr>
    </w:p>
    <w:p w14:paraId="0F372C15" w14:textId="77777777" w:rsidR="00797A3B" w:rsidRPr="00B1714D" w:rsidRDefault="00797A3B">
      <w:pPr>
        <w:jc w:val="center"/>
        <w:rPr>
          <w:rFonts w:ascii="Times New Roman" w:hAnsi="Times New Roman"/>
          <w:b/>
          <w:bCs/>
          <w:sz w:val="38"/>
        </w:rPr>
      </w:pPr>
    </w:p>
    <w:p w14:paraId="52A2D7BA" w14:textId="237E7D54" w:rsidR="00797A3B" w:rsidRPr="00B1714D" w:rsidRDefault="00FD0AD6">
      <w:pPr>
        <w:jc w:val="center"/>
        <w:rPr>
          <w:rFonts w:ascii="Times New Roman" w:hAnsi="Times New Roman"/>
          <w:bCs/>
          <w:sz w:val="30"/>
        </w:rPr>
      </w:pPr>
      <w:r w:rsidRPr="00B1714D">
        <w:rPr>
          <w:rFonts w:ascii="Times New Roman" w:hAnsi="Times New Roman"/>
          <w:bCs/>
          <w:sz w:val="30"/>
        </w:rPr>
        <w:t>Internship started from</w:t>
      </w:r>
      <w:r w:rsidRPr="00B1714D">
        <w:rPr>
          <w:rFonts w:ascii="Times New Roman" w:hAnsi="Times New Roman"/>
          <w:bCs/>
          <w:sz w:val="30"/>
          <w:u w:val="thick"/>
        </w:rPr>
        <w:t>_</w:t>
      </w:r>
      <w:r w:rsidR="00722DD4" w:rsidRPr="00B1714D">
        <w:rPr>
          <w:rFonts w:ascii="Times New Roman" w:hAnsi="Times New Roman"/>
          <w:bCs/>
          <w:sz w:val="30"/>
          <w:u w:val="thick"/>
        </w:rPr>
        <w:t>02-</w:t>
      </w:r>
      <w:r w:rsidR="003756E8">
        <w:rPr>
          <w:rFonts w:ascii="Times New Roman" w:hAnsi="Times New Roman"/>
          <w:bCs/>
          <w:sz w:val="30"/>
          <w:u w:val="thick"/>
        </w:rPr>
        <w:t>Oct</w:t>
      </w:r>
      <w:r w:rsidR="00722DD4" w:rsidRPr="00B1714D">
        <w:rPr>
          <w:rFonts w:ascii="Times New Roman" w:hAnsi="Times New Roman"/>
          <w:bCs/>
          <w:sz w:val="30"/>
          <w:u w:val="thick"/>
        </w:rPr>
        <w:t>-2022</w:t>
      </w:r>
      <w:r w:rsidRPr="00B1714D">
        <w:rPr>
          <w:rFonts w:ascii="Times New Roman" w:hAnsi="Times New Roman"/>
          <w:bCs/>
          <w:sz w:val="30"/>
          <w:u w:val="thick"/>
        </w:rPr>
        <w:t>___</w:t>
      </w:r>
      <w:r w:rsidR="00DD0947" w:rsidRPr="00B1714D">
        <w:rPr>
          <w:rFonts w:ascii="Times New Roman" w:hAnsi="Times New Roman"/>
          <w:bCs/>
          <w:sz w:val="30"/>
          <w:u w:val="thick"/>
        </w:rPr>
        <w:t>_</w:t>
      </w:r>
      <w:r w:rsidRPr="00B1714D">
        <w:rPr>
          <w:rFonts w:ascii="Times New Roman" w:hAnsi="Times New Roman"/>
          <w:bCs/>
          <w:sz w:val="30"/>
        </w:rPr>
        <w:t xml:space="preserve"> to </w:t>
      </w:r>
      <w:r w:rsidRPr="00B1714D">
        <w:rPr>
          <w:rFonts w:ascii="Times New Roman" w:hAnsi="Times New Roman"/>
          <w:bCs/>
          <w:sz w:val="30"/>
          <w:u w:val="thick"/>
        </w:rPr>
        <w:t>_</w:t>
      </w:r>
      <w:r w:rsidR="003756E8">
        <w:rPr>
          <w:rFonts w:ascii="Times New Roman" w:hAnsi="Times New Roman"/>
          <w:bCs/>
          <w:sz w:val="30"/>
          <w:u w:val="thick"/>
        </w:rPr>
        <w:t>02</w:t>
      </w:r>
      <w:r w:rsidR="00722DD4" w:rsidRPr="00B1714D">
        <w:rPr>
          <w:rFonts w:ascii="Times New Roman" w:hAnsi="Times New Roman"/>
          <w:bCs/>
          <w:sz w:val="30"/>
          <w:u w:val="thick"/>
        </w:rPr>
        <w:t>-</w:t>
      </w:r>
      <w:r w:rsidR="003756E8">
        <w:rPr>
          <w:rFonts w:ascii="Times New Roman" w:hAnsi="Times New Roman"/>
          <w:bCs/>
          <w:sz w:val="30"/>
          <w:u w:val="thick"/>
        </w:rPr>
        <w:t>Dec</w:t>
      </w:r>
      <w:r w:rsidR="00722DD4" w:rsidRPr="00B1714D">
        <w:rPr>
          <w:rFonts w:ascii="Times New Roman" w:hAnsi="Times New Roman"/>
          <w:bCs/>
          <w:sz w:val="30"/>
          <w:u w:val="thick"/>
        </w:rPr>
        <w:t xml:space="preserve">-2022 </w:t>
      </w:r>
      <w:r w:rsidR="00DD0947" w:rsidRPr="00B1714D">
        <w:rPr>
          <w:rFonts w:ascii="Times New Roman" w:hAnsi="Times New Roman"/>
          <w:bCs/>
          <w:sz w:val="30"/>
          <w:u w:val="thick"/>
        </w:rPr>
        <w:t>__</w:t>
      </w:r>
    </w:p>
    <w:p w14:paraId="4C3AD9F4" w14:textId="77777777" w:rsidR="00797A3B" w:rsidRPr="00B1714D" w:rsidRDefault="00797A3B">
      <w:pPr>
        <w:jc w:val="center"/>
        <w:rPr>
          <w:rFonts w:ascii="Times New Roman" w:hAnsi="Times New Roman"/>
          <w:b/>
          <w:bCs/>
          <w:sz w:val="38"/>
        </w:rPr>
      </w:pPr>
    </w:p>
    <w:p w14:paraId="08C84840" w14:textId="77777777" w:rsidR="00797A3B" w:rsidRPr="00B1714D" w:rsidRDefault="00797A3B">
      <w:pPr>
        <w:jc w:val="center"/>
        <w:rPr>
          <w:rFonts w:ascii="Times New Roman" w:hAnsi="Times New Roman"/>
          <w:b/>
          <w:bCs/>
          <w:sz w:val="28"/>
        </w:rPr>
      </w:pPr>
    </w:p>
    <w:p w14:paraId="0688743A" w14:textId="77777777" w:rsidR="00255301" w:rsidRPr="00B1714D" w:rsidRDefault="00255301">
      <w:pPr>
        <w:jc w:val="center"/>
        <w:rPr>
          <w:rFonts w:ascii="Times New Roman" w:hAnsi="Times New Roman"/>
          <w:b/>
          <w:bCs/>
          <w:sz w:val="28"/>
        </w:rPr>
      </w:pPr>
    </w:p>
    <w:p w14:paraId="3BDF98A8" w14:textId="77777777" w:rsidR="00255301" w:rsidRPr="00B1714D" w:rsidRDefault="00255301">
      <w:pPr>
        <w:jc w:val="center"/>
        <w:rPr>
          <w:rFonts w:ascii="Times New Roman" w:hAnsi="Times New Roman"/>
          <w:b/>
          <w:bCs/>
          <w:sz w:val="28"/>
        </w:rPr>
      </w:pPr>
      <w:r w:rsidRPr="00B1714D">
        <w:rPr>
          <w:rFonts w:ascii="Times New Roman" w:hAnsi="Times New Roman"/>
          <w:b/>
          <w:bCs/>
          <w:sz w:val="28"/>
        </w:rPr>
        <w:t xml:space="preserve">SUBMITTED TO: </w:t>
      </w:r>
    </w:p>
    <w:p w14:paraId="0BF038BB" w14:textId="77777777" w:rsidR="00255301" w:rsidRPr="00B1714D" w:rsidRDefault="00632BB8">
      <w:pPr>
        <w:jc w:val="center"/>
        <w:rPr>
          <w:rFonts w:ascii="Times New Roman" w:hAnsi="Times New Roman"/>
          <w:b/>
          <w:bCs/>
          <w:sz w:val="28"/>
        </w:rPr>
      </w:pPr>
      <w:r>
        <w:rPr>
          <w:rFonts w:ascii="Times New Roman" w:hAnsi="Times New Roman"/>
          <w:b/>
          <w:bCs/>
          <w:sz w:val="28"/>
        </w:rPr>
        <w:t>Farjad Alam      (Site</w:t>
      </w:r>
      <w:r w:rsidRPr="00B1714D">
        <w:rPr>
          <w:rFonts w:ascii="Times New Roman" w:hAnsi="Times New Roman"/>
          <w:b/>
          <w:bCs/>
          <w:sz w:val="28"/>
        </w:rPr>
        <w:t xml:space="preserve"> Supervisor</w:t>
      </w:r>
      <w:r>
        <w:rPr>
          <w:rFonts w:ascii="Times New Roman" w:hAnsi="Times New Roman"/>
          <w:b/>
          <w:bCs/>
          <w:sz w:val="28"/>
        </w:rPr>
        <w:t>)</w:t>
      </w:r>
    </w:p>
    <w:p w14:paraId="19BD0D4A" w14:textId="77777777" w:rsidR="00BF1525" w:rsidRPr="00B1714D" w:rsidRDefault="00632BB8">
      <w:pPr>
        <w:jc w:val="center"/>
        <w:rPr>
          <w:rFonts w:ascii="Times New Roman" w:hAnsi="Times New Roman"/>
          <w:b/>
          <w:bCs/>
          <w:sz w:val="28"/>
        </w:rPr>
      </w:pPr>
      <w:r>
        <w:rPr>
          <w:rFonts w:ascii="Times New Roman" w:hAnsi="Times New Roman"/>
          <w:b/>
          <w:bCs/>
          <w:sz w:val="28"/>
        </w:rPr>
        <w:t xml:space="preserve">Ahsan Ullah </w:t>
      </w:r>
      <w:r w:rsidR="00BF1525" w:rsidRPr="00B1714D">
        <w:rPr>
          <w:rFonts w:ascii="Times New Roman" w:hAnsi="Times New Roman"/>
          <w:b/>
          <w:bCs/>
          <w:sz w:val="28"/>
        </w:rPr>
        <w:t>(Faculty Supervisor)</w:t>
      </w:r>
    </w:p>
    <w:p w14:paraId="04B3A1EF" w14:textId="77777777" w:rsidR="004C2B8D" w:rsidRPr="00B1714D" w:rsidRDefault="004C2B8D" w:rsidP="004C2B8D">
      <w:pPr>
        <w:jc w:val="left"/>
        <w:rPr>
          <w:rFonts w:ascii="Times New Roman" w:hAnsi="Times New Roman"/>
          <w:b/>
          <w:bCs/>
          <w:sz w:val="28"/>
        </w:rPr>
      </w:pPr>
    </w:p>
    <w:p w14:paraId="7A57FD53" w14:textId="77777777" w:rsidR="004C2B8D" w:rsidRPr="00B1714D" w:rsidRDefault="004C2B8D" w:rsidP="004C2B8D">
      <w:pPr>
        <w:jc w:val="left"/>
        <w:rPr>
          <w:rFonts w:ascii="Times New Roman" w:hAnsi="Times New Roman"/>
          <w:b/>
          <w:bCs/>
          <w:sz w:val="28"/>
        </w:rPr>
      </w:pPr>
    </w:p>
    <w:p w14:paraId="1C9E5F80" w14:textId="542100ED" w:rsidR="004C2B8D" w:rsidRPr="00B1714D" w:rsidRDefault="004C2B8D" w:rsidP="00830753">
      <w:pPr>
        <w:jc w:val="center"/>
        <w:rPr>
          <w:rFonts w:ascii="Times New Roman" w:hAnsi="Times New Roman"/>
          <w:b/>
          <w:bCs/>
          <w:sz w:val="28"/>
        </w:rPr>
      </w:pPr>
      <w:r w:rsidRPr="00B1714D">
        <w:rPr>
          <w:rFonts w:ascii="Times New Roman" w:hAnsi="Times New Roman"/>
          <w:b/>
          <w:bCs/>
          <w:sz w:val="28"/>
        </w:rPr>
        <w:t>Date:</w:t>
      </w:r>
      <w:r w:rsidR="00953AA5">
        <w:rPr>
          <w:rFonts w:ascii="Times New Roman" w:hAnsi="Times New Roman"/>
          <w:b/>
          <w:bCs/>
          <w:sz w:val="28"/>
        </w:rPr>
        <w:t xml:space="preserve"> </w:t>
      </w:r>
      <w:r w:rsidR="003756E8">
        <w:rPr>
          <w:rFonts w:ascii="Times New Roman" w:hAnsi="Times New Roman"/>
          <w:b/>
          <w:bCs/>
          <w:sz w:val="28"/>
        </w:rPr>
        <w:t>10</w:t>
      </w:r>
      <w:r w:rsidR="00953AA5">
        <w:rPr>
          <w:rFonts w:ascii="Times New Roman" w:hAnsi="Times New Roman"/>
          <w:b/>
          <w:bCs/>
          <w:sz w:val="28"/>
        </w:rPr>
        <w:t>-</w:t>
      </w:r>
      <w:r w:rsidR="003756E8">
        <w:rPr>
          <w:rFonts w:ascii="Times New Roman" w:hAnsi="Times New Roman"/>
          <w:b/>
          <w:bCs/>
          <w:sz w:val="28"/>
        </w:rPr>
        <w:t>June</w:t>
      </w:r>
      <w:r w:rsidR="00953AA5">
        <w:rPr>
          <w:rFonts w:ascii="Times New Roman" w:hAnsi="Times New Roman"/>
          <w:b/>
          <w:bCs/>
          <w:sz w:val="28"/>
        </w:rPr>
        <w:t>-202</w:t>
      </w:r>
      <w:r w:rsidR="003756E8">
        <w:rPr>
          <w:rFonts w:ascii="Times New Roman" w:hAnsi="Times New Roman"/>
          <w:b/>
          <w:bCs/>
          <w:sz w:val="28"/>
        </w:rPr>
        <w:t>2</w:t>
      </w:r>
    </w:p>
    <w:p w14:paraId="02C27F34" w14:textId="77777777" w:rsidR="00797A3B" w:rsidRPr="00B1714D" w:rsidRDefault="00797A3B">
      <w:pPr>
        <w:jc w:val="center"/>
        <w:rPr>
          <w:rFonts w:ascii="Times New Roman" w:hAnsi="Times New Roman"/>
          <w:b/>
          <w:bCs/>
          <w:sz w:val="28"/>
        </w:rPr>
      </w:pPr>
    </w:p>
    <w:p w14:paraId="7A96AF3A" w14:textId="77777777" w:rsidR="00797A3B" w:rsidRPr="00B1714D" w:rsidRDefault="00797A3B">
      <w:pPr>
        <w:jc w:val="center"/>
        <w:rPr>
          <w:rFonts w:ascii="Times New Roman" w:hAnsi="Times New Roman"/>
          <w:b/>
          <w:bCs/>
          <w:sz w:val="28"/>
        </w:rPr>
      </w:pPr>
    </w:p>
    <w:p w14:paraId="01CD2CE7" w14:textId="77777777" w:rsidR="00797A3B" w:rsidRPr="00B1714D" w:rsidRDefault="00797A3B">
      <w:pPr>
        <w:jc w:val="center"/>
        <w:rPr>
          <w:rFonts w:ascii="Times New Roman" w:hAnsi="Times New Roman"/>
          <w:b/>
          <w:bCs/>
          <w:sz w:val="28"/>
        </w:rPr>
      </w:pPr>
    </w:p>
    <w:p w14:paraId="37404274" w14:textId="77777777" w:rsidR="00797A3B" w:rsidRPr="00B1714D" w:rsidRDefault="00797A3B" w:rsidP="00BF1525">
      <w:pPr>
        <w:jc w:val="center"/>
        <w:rPr>
          <w:rFonts w:ascii="Times New Roman" w:hAnsi="Times New Roman"/>
          <w:sz w:val="32"/>
        </w:rPr>
      </w:pPr>
      <w:r w:rsidRPr="00B1714D">
        <w:rPr>
          <w:rFonts w:ascii="Times New Roman" w:hAnsi="Times New Roman"/>
          <w:b/>
          <w:bCs/>
          <w:sz w:val="30"/>
        </w:rPr>
        <w:t>KARACHI INSTITUTE OF ECONOMICS &amp; TECHNOLOGY</w:t>
      </w:r>
    </w:p>
    <w:p w14:paraId="3742403F" w14:textId="77777777" w:rsidR="00797A3B" w:rsidRPr="00B1714D" w:rsidRDefault="00797A3B">
      <w:pPr>
        <w:pStyle w:val="Titlestyle"/>
        <w:rPr>
          <w:rFonts w:ascii="Times New Roman" w:hAnsi="Times New Roman"/>
          <w:sz w:val="30"/>
        </w:rPr>
        <w:sectPr w:rsidR="00797A3B" w:rsidRPr="00B1714D">
          <w:footerReference w:type="even" r:id="rId9"/>
          <w:footerReference w:type="default" r:id="rId10"/>
          <w:pgSz w:w="12240" w:h="15840"/>
          <w:pgMar w:top="1440" w:right="1440" w:bottom="1440" w:left="1440" w:header="720" w:footer="720" w:gutter="0"/>
          <w:cols w:space="720"/>
          <w:titlePg/>
        </w:sectPr>
      </w:pPr>
    </w:p>
    <w:p w14:paraId="03A79525" w14:textId="77777777" w:rsidR="00B604FD" w:rsidRPr="00B1714D" w:rsidRDefault="008D4A87" w:rsidP="008D4A87">
      <w:pPr>
        <w:pStyle w:val="Titlestyle"/>
        <w:rPr>
          <w:rFonts w:ascii="Times New Roman" w:hAnsi="Times New Roman"/>
          <w:sz w:val="20"/>
        </w:rPr>
      </w:pPr>
      <w:r w:rsidRPr="00B1714D">
        <w:rPr>
          <w:rFonts w:ascii="Times New Roman" w:hAnsi="Times New Roman"/>
          <w:sz w:val="30"/>
        </w:rPr>
        <w:lastRenderedPageBreak/>
        <w:t>Faculty Supervisor Evaluation Form</w:t>
      </w:r>
    </w:p>
    <w:p w14:paraId="4F116144" w14:textId="77777777" w:rsidR="006B0C4C" w:rsidRPr="00B1714D" w:rsidRDefault="006B0C4C" w:rsidP="00301764">
      <w:pPr>
        <w:pStyle w:val="Titlestyle"/>
        <w:jc w:val="both"/>
        <w:rPr>
          <w:rFonts w:ascii="Times New Roman" w:hAnsi="Times New Roman"/>
          <w:b w:val="0"/>
          <w:sz w:val="20"/>
        </w:rPr>
      </w:pPr>
    </w:p>
    <w:p w14:paraId="68CD49B7" w14:textId="77777777" w:rsidR="00EE45C4" w:rsidRPr="00B1714D" w:rsidRDefault="00EE45C4" w:rsidP="00EE45C4">
      <w:pPr>
        <w:pStyle w:val="Titlestyle"/>
        <w:jc w:val="both"/>
        <w:rPr>
          <w:rFonts w:ascii="Times New Roman" w:hAnsi="Times New Roman"/>
          <w:sz w:val="20"/>
        </w:rPr>
      </w:pPr>
    </w:p>
    <w:p w14:paraId="2691CD6B" w14:textId="77777777" w:rsidR="00EE45C4" w:rsidRPr="00B1714D" w:rsidRDefault="00EE45C4" w:rsidP="00EE45C4">
      <w:pPr>
        <w:pStyle w:val="Titlestyle"/>
        <w:jc w:val="both"/>
        <w:rPr>
          <w:rFonts w:ascii="Times New Roman" w:hAnsi="Times New Roman"/>
          <w:sz w:val="20"/>
        </w:rPr>
      </w:pPr>
      <w:r w:rsidRPr="00B1714D">
        <w:rPr>
          <w:rFonts w:ascii="Times New Roman" w:hAnsi="Times New Roman"/>
          <w:sz w:val="20"/>
        </w:rPr>
        <w:t xml:space="preserve">Instructions: </w:t>
      </w:r>
    </w:p>
    <w:p w14:paraId="428256D7"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This section is to be completed by the faculty supervisor, who will score the intern’s report using the following criteria: </w:t>
      </w:r>
    </w:p>
    <w:p w14:paraId="1D4A4F33" w14:textId="77777777" w:rsidR="00EE45C4" w:rsidRPr="00B1714D" w:rsidRDefault="00EE45C4" w:rsidP="00EE45C4">
      <w:pPr>
        <w:pStyle w:val="Titlestyle"/>
        <w:jc w:val="both"/>
        <w:rPr>
          <w:rFonts w:ascii="Times New Roman" w:hAnsi="Times New Roman"/>
          <w:b w:val="0"/>
          <w:sz w:val="20"/>
        </w:rPr>
      </w:pPr>
    </w:p>
    <w:p w14:paraId="46CD09E1"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1= Does not meet expectations </w:t>
      </w:r>
    </w:p>
    <w:p w14:paraId="4300D8FA"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2= Inconsistently meets expectations </w:t>
      </w:r>
    </w:p>
    <w:p w14:paraId="1290B94D"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3= Consistently meets expectations </w:t>
      </w:r>
    </w:p>
    <w:p w14:paraId="55218794"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4= Above expectations </w:t>
      </w:r>
    </w:p>
    <w:p w14:paraId="025B12FC" w14:textId="77777777" w:rsidR="00EE45C4" w:rsidRPr="00B1714D" w:rsidRDefault="00EE45C4" w:rsidP="00EE45C4">
      <w:pPr>
        <w:pStyle w:val="Titlestyle"/>
        <w:jc w:val="both"/>
        <w:rPr>
          <w:rFonts w:ascii="Times New Roman" w:hAnsi="Times New Roman"/>
          <w:b w:val="0"/>
          <w:sz w:val="20"/>
        </w:rPr>
      </w:pPr>
      <w:r w:rsidRPr="00B1714D">
        <w:rPr>
          <w:rFonts w:ascii="Times New Roman" w:hAnsi="Times New Roman"/>
          <w:b w:val="0"/>
          <w:sz w:val="20"/>
        </w:rPr>
        <w:t xml:space="preserve">5= Far above expectations </w:t>
      </w:r>
    </w:p>
    <w:p w14:paraId="7AF3F555" w14:textId="77777777" w:rsidR="00EE45C4" w:rsidRPr="00B1714D" w:rsidRDefault="00EE45C4" w:rsidP="00EE45C4">
      <w:pPr>
        <w:pStyle w:val="Titlestyle"/>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4680"/>
        <w:gridCol w:w="720"/>
        <w:gridCol w:w="900"/>
        <w:gridCol w:w="810"/>
        <w:gridCol w:w="810"/>
        <w:gridCol w:w="738"/>
      </w:tblGrid>
      <w:tr w:rsidR="00EE45C4" w:rsidRPr="00B1714D" w14:paraId="32BC58B8" w14:textId="77777777" w:rsidTr="00BC0233">
        <w:tc>
          <w:tcPr>
            <w:tcW w:w="9576" w:type="dxa"/>
            <w:gridSpan w:val="7"/>
            <w:shd w:val="clear" w:color="auto" w:fill="auto"/>
          </w:tcPr>
          <w:p w14:paraId="7C17A906" w14:textId="77777777" w:rsidR="00EE45C4" w:rsidRPr="00B1714D" w:rsidRDefault="00000000" w:rsidP="00BC0233">
            <w:pPr>
              <w:pStyle w:val="Titlestyle"/>
              <w:rPr>
                <w:rFonts w:ascii="Times New Roman" w:hAnsi="Times New Roman"/>
                <w:sz w:val="22"/>
                <w:szCs w:val="22"/>
              </w:rPr>
            </w:pPr>
            <w:r>
              <w:rPr>
                <w:rFonts w:ascii="Times New Roman" w:hAnsi="Times New Roman"/>
                <w:b w:val="0"/>
                <w:noProof/>
                <w:sz w:val="20"/>
              </w:rPr>
              <w:pict w14:anchorId="5565F98E">
                <v:oval id="_x0000_s1029" style="position:absolute;left:0;text-align:left;margin-left:367.5pt;margin-top:18.35pt;width:15pt;height:15.75pt;z-index:2" filled="f" strokecolor="#00b050" strokeweight="2.25pt"/>
              </w:pict>
            </w:r>
            <w:r w:rsidR="00EE45C4" w:rsidRPr="00B1714D">
              <w:rPr>
                <w:rFonts w:ascii="Times New Roman" w:hAnsi="Times New Roman"/>
                <w:sz w:val="22"/>
                <w:szCs w:val="22"/>
              </w:rPr>
              <w:t>Score</w:t>
            </w:r>
          </w:p>
        </w:tc>
      </w:tr>
      <w:tr w:rsidR="00EE45C4" w:rsidRPr="00B1714D" w14:paraId="04CA51FF" w14:textId="77777777" w:rsidTr="00E87A58">
        <w:trPr>
          <w:trHeight w:val="283"/>
        </w:trPr>
        <w:tc>
          <w:tcPr>
            <w:tcW w:w="918" w:type="dxa"/>
            <w:shd w:val="clear" w:color="auto" w:fill="auto"/>
          </w:tcPr>
          <w:p w14:paraId="7EA46953"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1</w:t>
            </w:r>
          </w:p>
        </w:tc>
        <w:tc>
          <w:tcPr>
            <w:tcW w:w="4680" w:type="dxa"/>
            <w:shd w:val="clear" w:color="auto" w:fill="auto"/>
          </w:tcPr>
          <w:p w14:paraId="0469973B"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Tasks Performed</w:t>
            </w:r>
          </w:p>
        </w:tc>
        <w:tc>
          <w:tcPr>
            <w:tcW w:w="720" w:type="dxa"/>
            <w:shd w:val="clear" w:color="auto" w:fill="auto"/>
          </w:tcPr>
          <w:p w14:paraId="61DB727F"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1</w:t>
            </w:r>
          </w:p>
        </w:tc>
        <w:tc>
          <w:tcPr>
            <w:tcW w:w="900" w:type="dxa"/>
            <w:shd w:val="clear" w:color="auto" w:fill="auto"/>
          </w:tcPr>
          <w:p w14:paraId="3AC45797"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2</w:t>
            </w:r>
          </w:p>
        </w:tc>
        <w:tc>
          <w:tcPr>
            <w:tcW w:w="810" w:type="dxa"/>
            <w:shd w:val="clear" w:color="auto" w:fill="auto"/>
          </w:tcPr>
          <w:p w14:paraId="19611373" w14:textId="77777777" w:rsidR="00EE45C4" w:rsidRPr="00B1714D" w:rsidRDefault="00000000" w:rsidP="00BC0233">
            <w:pPr>
              <w:pStyle w:val="Titlestyle"/>
              <w:rPr>
                <w:rFonts w:ascii="Times New Roman" w:hAnsi="Times New Roman"/>
                <w:b w:val="0"/>
                <w:sz w:val="22"/>
                <w:szCs w:val="22"/>
              </w:rPr>
            </w:pPr>
            <w:r>
              <w:rPr>
                <w:rFonts w:ascii="Times New Roman" w:hAnsi="Times New Roman"/>
                <w:b w:val="0"/>
                <w:noProof/>
                <w:sz w:val="20"/>
              </w:rPr>
              <w:pict w14:anchorId="4423AB08">
                <v:oval id="_x0000_s1030" style="position:absolute;left:0;text-align:left;margin-left:6.6pt;margin-top:18pt;width:15pt;height:15.75pt;z-index:3;mso-position-horizontal-relative:text;mso-position-vertical-relative:text" filled="f" strokecolor="#00b050" strokeweight="2.25pt"/>
              </w:pict>
            </w:r>
            <w:r w:rsidR="00EE45C4" w:rsidRPr="00B1714D">
              <w:rPr>
                <w:rFonts w:ascii="Times New Roman" w:hAnsi="Times New Roman"/>
                <w:b w:val="0"/>
                <w:sz w:val="22"/>
                <w:szCs w:val="22"/>
              </w:rPr>
              <w:t>3</w:t>
            </w:r>
          </w:p>
        </w:tc>
        <w:tc>
          <w:tcPr>
            <w:tcW w:w="810" w:type="dxa"/>
            <w:shd w:val="clear" w:color="auto" w:fill="auto"/>
          </w:tcPr>
          <w:p w14:paraId="3C33E337"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4</w:t>
            </w:r>
          </w:p>
        </w:tc>
        <w:tc>
          <w:tcPr>
            <w:tcW w:w="738" w:type="dxa"/>
            <w:shd w:val="clear" w:color="auto" w:fill="auto"/>
          </w:tcPr>
          <w:p w14:paraId="2DA096EA"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5</w:t>
            </w:r>
          </w:p>
        </w:tc>
      </w:tr>
      <w:tr w:rsidR="00EE45C4" w:rsidRPr="00B1714D" w14:paraId="5BD76E73" w14:textId="77777777" w:rsidTr="00BC0233">
        <w:tc>
          <w:tcPr>
            <w:tcW w:w="918" w:type="dxa"/>
            <w:shd w:val="clear" w:color="auto" w:fill="auto"/>
          </w:tcPr>
          <w:p w14:paraId="60B865F2"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2</w:t>
            </w:r>
          </w:p>
        </w:tc>
        <w:tc>
          <w:tcPr>
            <w:tcW w:w="4680" w:type="dxa"/>
            <w:shd w:val="clear" w:color="auto" w:fill="auto"/>
          </w:tcPr>
          <w:p w14:paraId="1D2BEB9A"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Learning Experience</w:t>
            </w:r>
          </w:p>
        </w:tc>
        <w:tc>
          <w:tcPr>
            <w:tcW w:w="720" w:type="dxa"/>
            <w:shd w:val="clear" w:color="auto" w:fill="auto"/>
          </w:tcPr>
          <w:p w14:paraId="38FA41FF"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1</w:t>
            </w:r>
          </w:p>
        </w:tc>
        <w:tc>
          <w:tcPr>
            <w:tcW w:w="900" w:type="dxa"/>
            <w:shd w:val="clear" w:color="auto" w:fill="auto"/>
          </w:tcPr>
          <w:p w14:paraId="73C29F50"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2</w:t>
            </w:r>
          </w:p>
        </w:tc>
        <w:tc>
          <w:tcPr>
            <w:tcW w:w="810" w:type="dxa"/>
            <w:shd w:val="clear" w:color="auto" w:fill="auto"/>
          </w:tcPr>
          <w:p w14:paraId="0C66AB70"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3</w:t>
            </w:r>
          </w:p>
        </w:tc>
        <w:tc>
          <w:tcPr>
            <w:tcW w:w="810" w:type="dxa"/>
            <w:shd w:val="clear" w:color="auto" w:fill="auto"/>
          </w:tcPr>
          <w:p w14:paraId="59CBA667" w14:textId="77777777" w:rsidR="00EE45C4" w:rsidRPr="00B1714D" w:rsidRDefault="00000000" w:rsidP="00BC0233">
            <w:pPr>
              <w:pStyle w:val="Titlestyle"/>
              <w:rPr>
                <w:rFonts w:ascii="Times New Roman" w:hAnsi="Times New Roman"/>
                <w:b w:val="0"/>
                <w:sz w:val="22"/>
                <w:szCs w:val="22"/>
              </w:rPr>
            </w:pPr>
            <w:r>
              <w:rPr>
                <w:rFonts w:ascii="Times New Roman" w:hAnsi="Times New Roman"/>
                <w:sz w:val="24"/>
                <w:szCs w:val="24"/>
              </w:rPr>
              <w:pict w14:anchorId="276521B5">
                <v:oval id="_x0000_s1031" style="position:absolute;left:0;text-align:left;margin-left:7.35pt;margin-top:17.7pt;width:15pt;height:15.75pt;z-index:4;mso-position-horizontal-relative:text;mso-position-vertical-relative:text" filled="f" strokecolor="#00b050" strokeweight="2.25pt"/>
              </w:pict>
            </w:r>
            <w:r w:rsidR="00EE45C4" w:rsidRPr="00B1714D">
              <w:rPr>
                <w:rFonts w:ascii="Times New Roman" w:hAnsi="Times New Roman"/>
                <w:b w:val="0"/>
                <w:sz w:val="22"/>
                <w:szCs w:val="22"/>
              </w:rPr>
              <w:t>4</w:t>
            </w:r>
          </w:p>
        </w:tc>
        <w:tc>
          <w:tcPr>
            <w:tcW w:w="738" w:type="dxa"/>
            <w:shd w:val="clear" w:color="auto" w:fill="auto"/>
          </w:tcPr>
          <w:p w14:paraId="74BB9887"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5</w:t>
            </w:r>
          </w:p>
        </w:tc>
      </w:tr>
      <w:tr w:rsidR="00EE45C4" w:rsidRPr="00B1714D" w14:paraId="76E9C71F" w14:textId="77777777" w:rsidTr="00BC0233">
        <w:tc>
          <w:tcPr>
            <w:tcW w:w="918" w:type="dxa"/>
            <w:shd w:val="clear" w:color="auto" w:fill="auto"/>
          </w:tcPr>
          <w:p w14:paraId="72B511E8"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3</w:t>
            </w:r>
          </w:p>
        </w:tc>
        <w:tc>
          <w:tcPr>
            <w:tcW w:w="4680" w:type="dxa"/>
            <w:shd w:val="clear" w:color="auto" w:fill="auto"/>
          </w:tcPr>
          <w:p w14:paraId="277CF335" w14:textId="77777777" w:rsidR="00EE45C4" w:rsidRPr="00B1714D" w:rsidRDefault="00EE45C4" w:rsidP="00BC0233">
            <w:pPr>
              <w:pStyle w:val="Titlestyle"/>
              <w:jc w:val="both"/>
              <w:rPr>
                <w:rFonts w:ascii="Times New Roman" w:hAnsi="Times New Roman"/>
                <w:b w:val="0"/>
                <w:sz w:val="22"/>
                <w:szCs w:val="22"/>
              </w:rPr>
            </w:pPr>
            <w:r w:rsidRPr="00B1714D">
              <w:rPr>
                <w:rFonts w:ascii="Times New Roman" w:hAnsi="Times New Roman"/>
                <w:b w:val="0"/>
                <w:sz w:val="22"/>
                <w:szCs w:val="22"/>
              </w:rPr>
              <w:t>Overcome Challenges</w:t>
            </w:r>
          </w:p>
        </w:tc>
        <w:tc>
          <w:tcPr>
            <w:tcW w:w="720" w:type="dxa"/>
            <w:shd w:val="clear" w:color="auto" w:fill="auto"/>
          </w:tcPr>
          <w:p w14:paraId="7F8B10E4"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1</w:t>
            </w:r>
          </w:p>
        </w:tc>
        <w:tc>
          <w:tcPr>
            <w:tcW w:w="900" w:type="dxa"/>
            <w:shd w:val="clear" w:color="auto" w:fill="auto"/>
          </w:tcPr>
          <w:p w14:paraId="1513F676"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2</w:t>
            </w:r>
          </w:p>
        </w:tc>
        <w:tc>
          <w:tcPr>
            <w:tcW w:w="810" w:type="dxa"/>
            <w:shd w:val="clear" w:color="auto" w:fill="auto"/>
          </w:tcPr>
          <w:p w14:paraId="39E2DB9E"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3</w:t>
            </w:r>
          </w:p>
        </w:tc>
        <w:tc>
          <w:tcPr>
            <w:tcW w:w="810" w:type="dxa"/>
            <w:shd w:val="clear" w:color="auto" w:fill="auto"/>
          </w:tcPr>
          <w:p w14:paraId="4F101291"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4</w:t>
            </w:r>
          </w:p>
        </w:tc>
        <w:tc>
          <w:tcPr>
            <w:tcW w:w="738" w:type="dxa"/>
            <w:shd w:val="clear" w:color="auto" w:fill="auto"/>
          </w:tcPr>
          <w:p w14:paraId="36A51A2B" w14:textId="77777777" w:rsidR="00EE45C4" w:rsidRPr="00B1714D" w:rsidRDefault="00EE45C4" w:rsidP="00BC0233">
            <w:pPr>
              <w:pStyle w:val="Titlestyle"/>
              <w:rPr>
                <w:rFonts w:ascii="Times New Roman" w:hAnsi="Times New Roman"/>
                <w:b w:val="0"/>
                <w:sz w:val="22"/>
                <w:szCs w:val="22"/>
              </w:rPr>
            </w:pPr>
            <w:r w:rsidRPr="00B1714D">
              <w:rPr>
                <w:rFonts w:ascii="Times New Roman" w:hAnsi="Times New Roman"/>
                <w:b w:val="0"/>
                <w:sz w:val="22"/>
                <w:szCs w:val="22"/>
              </w:rPr>
              <w:t>5</w:t>
            </w:r>
          </w:p>
        </w:tc>
      </w:tr>
    </w:tbl>
    <w:p w14:paraId="0188F8DC" w14:textId="77777777" w:rsidR="00EE45C4" w:rsidRPr="00B1714D" w:rsidRDefault="00EE45C4" w:rsidP="00EE45C4">
      <w:pPr>
        <w:pStyle w:val="Titlestyle"/>
        <w:jc w:val="both"/>
        <w:rPr>
          <w:rFonts w:ascii="Times New Roman" w:hAnsi="Times New Roman"/>
        </w:rPr>
      </w:pPr>
    </w:p>
    <w:p w14:paraId="7EBFC87D" w14:textId="77777777" w:rsidR="00EE45C4" w:rsidRPr="00B1714D" w:rsidRDefault="00EE45C4" w:rsidP="00EE45C4">
      <w:pPr>
        <w:pStyle w:val="Titlestyle"/>
        <w:jc w:val="left"/>
        <w:rPr>
          <w:rFonts w:ascii="Times New Roman" w:hAnsi="Times New Roman"/>
        </w:rPr>
      </w:pPr>
    </w:p>
    <w:p w14:paraId="1E7B68F0" w14:textId="77777777" w:rsidR="00EE45C4" w:rsidRPr="00B1714D" w:rsidRDefault="00000000" w:rsidP="00EE45C4">
      <w:pPr>
        <w:pStyle w:val="Titlestyle"/>
        <w:jc w:val="left"/>
        <w:rPr>
          <w:rFonts w:ascii="Times New Roman" w:hAnsi="Times New Roman"/>
        </w:rPr>
      </w:pPr>
      <w:r>
        <w:rPr>
          <w:noProof/>
        </w:rPr>
        <w:pict w14:anchorId="6DCAE163">
          <v:shape id="_x0000_s1035" type="#_x0000_t75" style="position:absolute;margin-left:163pt;margin-top:2.95pt;width:91.7pt;height:54.7pt;rotation:-170798fd;z-index:-1;mso-position-horizontal-relative:text;mso-position-vertical-relative:text;mso-width-relative:page;mso-height-relative:page">
            <v:imagedata r:id="rId11" o:title="Capture"/>
          </v:shape>
        </w:pict>
      </w:r>
    </w:p>
    <w:p w14:paraId="7F75720F" w14:textId="77777777" w:rsidR="00EE45C4" w:rsidRPr="00B1714D" w:rsidRDefault="00EE45C4" w:rsidP="00EE45C4">
      <w:pPr>
        <w:pStyle w:val="Titlestyle"/>
        <w:jc w:val="left"/>
        <w:rPr>
          <w:rFonts w:ascii="Times New Roman" w:hAnsi="Times New Roman"/>
          <w:b w:val="0"/>
          <w:sz w:val="24"/>
        </w:rPr>
      </w:pPr>
      <w:r w:rsidRPr="00B1714D">
        <w:rPr>
          <w:rFonts w:ascii="Times New Roman" w:hAnsi="Times New Roman"/>
          <w:b w:val="0"/>
          <w:sz w:val="24"/>
        </w:rPr>
        <w:t>Faculty Supervisor Signature: _____________________________</w:t>
      </w:r>
    </w:p>
    <w:p w14:paraId="57A5B677" w14:textId="77777777" w:rsidR="00EE45C4" w:rsidRPr="00B1714D" w:rsidRDefault="00EE45C4" w:rsidP="00EE45C4">
      <w:pPr>
        <w:pStyle w:val="Titlestyle"/>
        <w:jc w:val="left"/>
        <w:rPr>
          <w:rFonts w:ascii="Times New Roman" w:hAnsi="Times New Roman"/>
          <w:b w:val="0"/>
          <w:sz w:val="24"/>
        </w:rPr>
      </w:pPr>
    </w:p>
    <w:p w14:paraId="0B55C761" w14:textId="169319AE" w:rsidR="00EE45C4" w:rsidRPr="00B1714D" w:rsidRDefault="00EE45C4" w:rsidP="00EE45C4">
      <w:pPr>
        <w:pStyle w:val="Titlestyle"/>
        <w:jc w:val="left"/>
        <w:rPr>
          <w:rFonts w:ascii="Times New Roman" w:hAnsi="Times New Roman"/>
          <w:b w:val="0"/>
          <w:sz w:val="24"/>
        </w:rPr>
      </w:pPr>
      <w:r w:rsidRPr="00B1714D">
        <w:rPr>
          <w:rFonts w:ascii="Times New Roman" w:hAnsi="Times New Roman"/>
          <w:b w:val="0"/>
          <w:sz w:val="24"/>
        </w:rPr>
        <w:t xml:space="preserve">Date: </w:t>
      </w:r>
      <w:r w:rsidR="002A7794">
        <w:rPr>
          <w:rFonts w:ascii="Times New Roman" w:hAnsi="Times New Roman"/>
          <w:b w:val="0"/>
          <w:sz w:val="24"/>
        </w:rPr>
        <w:t xml:space="preserve"> </w:t>
      </w:r>
      <w:r w:rsidR="003756E8">
        <w:rPr>
          <w:rFonts w:ascii="Times New Roman" w:hAnsi="Times New Roman"/>
          <w:b w:val="0"/>
          <w:sz w:val="24"/>
          <w:u w:val="single"/>
        </w:rPr>
        <w:t>10</w:t>
      </w:r>
      <w:r w:rsidR="002A7794" w:rsidRPr="002A7794">
        <w:rPr>
          <w:rFonts w:ascii="Times New Roman" w:hAnsi="Times New Roman"/>
          <w:b w:val="0"/>
          <w:sz w:val="24"/>
          <w:u w:val="single"/>
        </w:rPr>
        <w:t>-June-2023</w:t>
      </w:r>
      <w:r w:rsidRPr="002A7794">
        <w:rPr>
          <w:rFonts w:ascii="Times New Roman" w:hAnsi="Times New Roman"/>
          <w:b w:val="0"/>
          <w:sz w:val="24"/>
        </w:rPr>
        <w:t>____</w:t>
      </w:r>
    </w:p>
    <w:p w14:paraId="74CE8709" w14:textId="77777777" w:rsidR="009447A4" w:rsidRPr="00B1714D" w:rsidRDefault="009447A4">
      <w:pPr>
        <w:pStyle w:val="Titlestyle"/>
        <w:rPr>
          <w:rFonts w:ascii="Times New Roman" w:hAnsi="Times New Roman"/>
        </w:rPr>
      </w:pPr>
    </w:p>
    <w:p w14:paraId="321F6A51" w14:textId="77777777" w:rsidR="009447A4" w:rsidRPr="00B1714D" w:rsidRDefault="009447A4">
      <w:pPr>
        <w:pStyle w:val="Titlestyle"/>
        <w:rPr>
          <w:rFonts w:ascii="Times New Roman" w:hAnsi="Times New Roman"/>
        </w:rPr>
      </w:pPr>
    </w:p>
    <w:p w14:paraId="7A3E7D9D" w14:textId="77777777" w:rsidR="009447A4" w:rsidRPr="00B1714D" w:rsidRDefault="009447A4">
      <w:pPr>
        <w:pStyle w:val="Titlestyle"/>
        <w:rPr>
          <w:rFonts w:ascii="Times New Roman" w:hAnsi="Times New Roman"/>
        </w:rPr>
      </w:pPr>
    </w:p>
    <w:p w14:paraId="4A65E838" w14:textId="77777777" w:rsidR="009447A4" w:rsidRPr="00B1714D" w:rsidRDefault="009447A4">
      <w:pPr>
        <w:pStyle w:val="Titlestyle"/>
        <w:rPr>
          <w:rFonts w:ascii="Times New Roman" w:hAnsi="Times New Roman"/>
        </w:rPr>
      </w:pPr>
    </w:p>
    <w:p w14:paraId="428A93AC" w14:textId="77777777" w:rsidR="009447A4" w:rsidRPr="00B1714D" w:rsidRDefault="009447A4">
      <w:pPr>
        <w:pStyle w:val="Titlestyle"/>
        <w:rPr>
          <w:rFonts w:ascii="Times New Roman" w:hAnsi="Times New Roman"/>
        </w:rPr>
      </w:pPr>
    </w:p>
    <w:p w14:paraId="594FF377" w14:textId="77777777" w:rsidR="009447A4" w:rsidRPr="00B1714D" w:rsidRDefault="009447A4">
      <w:pPr>
        <w:pStyle w:val="Titlestyle"/>
        <w:rPr>
          <w:rFonts w:ascii="Times New Roman" w:hAnsi="Times New Roman"/>
        </w:rPr>
      </w:pPr>
    </w:p>
    <w:p w14:paraId="6B3C0F18" w14:textId="77777777" w:rsidR="00EE45C4" w:rsidRPr="00B1714D" w:rsidRDefault="00EE45C4">
      <w:pPr>
        <w:pStyle w:val="Titlestyle"/>
        <w:rPr>
          <w:rFonts w:ascii="Times New Roman" w:hAnsi="Times New Roman"/>
        </w:rPr>
      </w:pPr>
    </w:p>
    <w:p w14:paraId="7A1BF703" w14:textId="77777777" w:rsidR="00EE45C4" w:rsidRPr="00B1714D" w:rsidRDefault="00EE45C4">
      <w:pPr>
        <w:pStyle w:val="Titlestyle"/>
        <w:rPr>
          <w:rFonts w:ascii="Times New Roman" w:hAnsi="Times New Roman"/>
        </w:rPr>
      </w:pPr>
    </w:p>
    <w:p w14:paraId="1DE0327E" w14:textId="77777777" w:rsidR="00EE45C4" w:rsidRPr="00B1714D" w:rsidRDefault="00EE45C4">
      <w:pPr>
        <w:pStyle w:val="Titlestyle"/>
        <w:rPr>
          <w:rFonts w:ascii="Times New Roman" w:hAnsi="Times New Roman"/>
        </w:rPr>
      </w:pPr>
    </w:p>
    <w:p w14:paraId="3CFDBDC0" w14:textId="77777777" w:rsidR="009447A4" w:rsidRPr="00B1714D" w:rsidRDefault="009447A4">
      <w:pPr>
        <w:pStyle w:val="Titlestyle"/>
        <w:rPr>
          <w:rFonts w:ascii="Times New Roman" w:hAnsi="Times New Roman"/>
        </w:rPr>
      </w:pPr>
    </w:p>
    <w:p w14:paraId="6D654E82" w14:textId="77777777" w:rsidR="00EE45C4" w:rsidRPr="00B1714D" w:rsidRDefault="00EE45C4">
      <w:pPr>
        <w:pStyle w:val="Titlestyle"/>
        <w:rPr>
          <w:rFonts w:ascii="Times New Roman" w:hAnsi="Times New Roman"/>
          <w:sz w:val="24"/>
        </w:rPr>
      </w:pPr>
    </w:p>
    <w:p w14:paraId="6281B04F" w14:textId="77777777" w:rsidR="00EE45C4" w:rsidRDefault="00EE45C4">
      <w:pPr>
        <w:pStyle w:val="Titlestyle"/>
        <w:rPr>
          <w:rFonts w:ascii="Times New Roman" w:hAnsi="Times New Roman"/>
          <w:sz w:val="24"/>
        </w:rPr>
      </w:pPr>
    </w:p>
    <w:p w14:paraId="2455B3DF" w14:textId="77777777" w:rsidR="0013366D" w:rsidRPr="00B1714D" w:rsidRDefault="0013366D">
      <w:pPr>
        <w:pStyle w:val="Titlestyle"/>
        <w:rPr>
          <w:rFonts w:ascii="Times New Roman" w:hAnsi="Times New Roman"/>
          <w:sz w:val="24"/>
        </w:rPr>
      </w:pPr>
    </w:p>
    <w:p w14:paraId="06E23E71" w14:textId="77777777" w:rsidR="00EE45C4" w:rsidRPr="00B1714D" w:rsidRDefault="00EE45C4">
      <w:pPr>
        <w:pStyle w:val="Titlestyle"/>
        <w:rPr>
          <w:rFonts w:ascii="Times New Roman" w:hAnsi="Times New Roman"/>
          <w:sz w:val="24"/>
        </w:rPr>
      </w:pPr>
    </w:p>
    <w:p w14:paraId="30823305" w14:textId="77777777" w:rsidR="00797A3B" w:rsidRPr="00B1714D" w:rsidRDefault="006F4BAE">
      <w:pPr>
        <w:pStyle w:val="Titlestyle"/>
        <w:rPr>
          <w:rFonts w:ascii="Times New Roman" w:hAnsi="Times New Roman"/>
          <w:sz w:val="24"/>
        </w:rPr>
      </w:pPr>
      <w:r w:rsidRPr="00B1714D">
        <w:rPr>
          <w:rFonts w:ascii="Times New Roman" w:hAnsi="Times New Roman"/>
          <w:sz w:val="24"/>
        </w:rPr>
        <w:lastRenderedPageBreak/>
        <w:t>APPRECIATION OF THE ORGANIZATION</w:t>
      </w:r>
    </w:p>
    <w:p w14:paraId="0DEC029D" w14:textId="77777777" w:rsidR="006F4BAE" w:rsidRPr="00B1714D" w:rsidRDefault="006F4BAE">
      <w:pPr>
        <w:pStyle w:val="Titlestyle"/>
        <w:rPr>
          <w:rFonts w:ascii="Times New Roman" w:hAnsi="Times New Roman"/>
        </w:rPr>
      </w:pPr>
    </w:p>
    <w:p w14:paraId="322CF290" w14:textId="77777777" w:rsidR="00D90DC4" w:rsidRPr="00B1714D" w:rsidRDefault="00041889" w:rsidP="00D90DC4">
      <w:pPr>
        <w:pStyle w:val="Titlestyle"/>
        <w:spacing w:after="0" w:line="360" w:lineRule="auto"/>
        <w:jc w:val="both"/>
        <w:rPr>
          <w:rFonts w:ascii="Times New Roman" w:hAnsi="Times New Roman"/>
          <w:b w:val="0"/>
          <w:sz w:val="22"/>
          <w:szCs w:val="24"/>
        </w:rPr>
      </w:pPr>
      <w:r w:rsidRPr="00B1714D">
        <w:rPr>
          <w:rFonts w:ascii="Times New Roman" w:hAnsi="Times New Roman"/>
          <w:b w:val="0"/>
          <w:sz w:val="22"/>
          <w:szCs w:val="24"/>
        </w:rPr>
        <w:t>I</w:t>
      </w:r>
      <w:r w:rsidR="009703B3" w:rsidRPr="00B1714D">
        <w:rPr>
          <w:rFonts w:ascii="Times New Roman" w:hAnsi="Times New Roman"/>
          <w:b w:val="0"/>
          <w:sz w:val="22"/>
          <w:szCs w:val="24"/>
        </w:rPr>
        <w:t xml:space="preserve"> </w:t>
      </w:r>
      <w:r w:rsidRPr="00B1714D">
        <w:rPr>
          <w:rFonts w:ascii="Times New Roman" w:hAnsi="Times New Roman"/>
          <w:b w:val="0"/>
          <w:sz w:val="22"/>
          <w:szCs w:val="24"/>
        </w:rPr>
        <w:t>am ver</w:t>
      </w:r>
      <w:r w:rsidR="009703B3" w:rsidRPr="00B1714D">
        <w:rPr>
          <w:rFonts w:ascii="Times New Roman" w:hAnsi="Times New Roman"/>
          <w:b w:val="0"/>
          <w:sz w:val="22"/>
          <w:szCs w:val="24"/>
        </w:rPr>
        <w:t xml:space="preserve">y grateful to the </w:t>
      </w:r>
      <w:r w:rsidR="00D90DC4" w:rsidRPr="00B1714D">
        <w:rPr>
          <w:rFonts w:ascii="Times New Roman" w:hAnsi="Times New Roman"/>
          <w:b w:val="0"/>
          <w:sz w:val="22"/>
          <w:szCs w:val="24"/>
        </w:rPr>
        <w:t>Itech Solution</w:t>
      </w:r>
      <w:r w:rsidRPr="00B1714D">
        <w:rPr>
          <w:rFonts w:ascii="Times New Roman" w:hAnsi="Times New Roman"/>
          <w:b w:val="0"/>
          <w:sz w:val="22"/>
          <w:szCs w:val="24"/>
        </w:rPr>
        <w:t xml:space="preserve"> for having offered me a chance to do my internship here. The management and staff have been very kind and helpful in guiding me meet the internship objectives of learning.</w:t>
      </w:r>
    </w:p>
    <w:p w14:paraId="01625AA1" w14:textId="77777777" w:rsidR="00A865D7" w:rsidRDefault="00A865D7" w:rsidP="00D90DC4">
      <w:pPr>
        <w:pStyle w:val="Titlestyle"/>
        <w:spacing w:after="0" w:line="360" w:lineRule="auto"/>
        <w:jc w:val="both"/>
        <w:rPr>
          <w:rFonts w:ascii="Times New Roman" w:hAnsi="Times New Roman"/>
          <w:b w:val="0"/>
          <w:sz w:val="22"/>
        </w:rPr>
      </w:pPr>
    </w:p>
    <w:p w14:paraId="353B7D93" w14:textId="77777777" w:rsidR="00D90DC4" w:rsidRDefault="00D90DC4" w:rsidP="00D90DC4">
      <w:pPr>
        <w:pStyle w:val="Titlestyle"/>
        <w:spacing w:after="0" w:line="360" w:lineRule="auto"/>
        <w:jc w:val="both"/>
        <w:rPr>
          <w:rFonts w:ascii="Times New Roman" w:hAnsi="Times New Roman"/>
          <w:b w:val="0"/>
          <w:sz w:val="22"/>
        </w:rPr>
      </w:pPr>
      <w:r w:rsidRPr="00B1714D">
        <w:rPr>
          <w:rFonts w:ascii="Times New Roman" w:hAnsi="Times New Roman"/>
          <w:b w:val="0"/>
          <w:sz w:val="22"/>
        </w:rPr>
        <w:t>From the very beginning, it was evident that Software House prioritizes the growth and development of its interns. The guidance and support provided by the entire team were truly commendable. Each team member went above and beyond to ensure that I had a fulfilling experience and gained practical knowledge in the field of software development.</w:t>
      </w:r>
    </w:p>
    <w:p w14:paraId="464D34E3" w14:textId="77777777" w:rsidR="00A865D7" w:rsidRPr="00B1714D" w:rsidRDefault="00A865D7" w:rsidP="00D90DC4">
      <w:pPr>
        <w:pStyle w:val="Titlestyle"/>
        <w:spacing w:after="0" w:line="360" w:lineRule="auto"/>
        <w:jc w:val="both"/>
        <w:rPr>
          <w:rFonts w:ascii="Times New Roman" w:hAnsi="Times New Roman"/>
          <w:b w:val="0"/>
          <w:sz w:val="22"/>
        </w:rPr>
      </w:pPr>
    </w:p>
    <w:p w14:paraId="1AF2CE8F" w14:textId="77777777" w:rsidR="00D90DC4" w:rsidRPr="00B1714D" w:rsidRDefault="00D90DC4" w:rsidP="00D90DC4">
      <w:pPr>
        <w:pStyle w:val="Titlestyle"/>
        <w:spacing w:line="360" w:lineRule="auto"/>
        <w:jc w:val="both"/>
        <w:rPr>
          <w:rFonts w:ascii="Times New Roman" w:hAnsi="Times New Roman"/>
          <w:b w:val="0"/>
          <w:sz w:val="22"/>
        </w:rPr>
      </w:pPr>
      <w:r w:rsidRPr="00B1714D">
        <w:rPr>
          <w:rFonts w:ascii="Times New Roman" w:hAnsi="Times New Roman"/>
          <w:b w:val="0"/>
          <w:sz w:val="22"/>
        </w:rPr>
        <w:t>Throughout my internship, I had the privilege of working on challenging projects that allowed me to apply the theoretical concepts I had learned in my studies. The hands-on experience, coupled with the opportunity to collaborate with experienced professionals, enabled me to enhance my technical skills and broaden my understanding of the industry.</w:t>
      </w:r>
    </w:p>
    <w:p w14:paraId="6FEAF6E6" w14:textId="77777777" w:rsidR="00C33341" w:rsidRPr="00B1714D" w:rsidRDefault="00C33341" w:rsidP="00D90DC4">
      <w:pPr>
        <w:pStyle w:val="Titlestyle"/>
        <w:jc w:val="left"/>
        <w:rPr>
          <w:rFonts w:ascii="Times New Roman" w:hAnsi="Times New Roman"/>
          <w:b w:val="0"/>
        </w:rPr>
      </w:pPr>
    </w:p>
    <w:p w14:paraId="240EC32D" w14:textId="77777777" w:rsidR="00C33341" w:rsidRPr="00B1714D" w:rsidRDefault="00C33341">
      <w:pPr>
        <w:pStyle w:val="Titlestyle"/>
        <w:rPr>
          <w:rFonts w:ascii="Times New Roman" w:hAnsi="Times New Roman"/>
          <w:b w:val="0"/>
        </w:rPr>
      </w:pPr>
    </w:p>
    <w:p w14:paraId="6562654B" w14:textId="77777777" w:rsidR="00C33341" w:rsidRPr="00B1714D" w:rsidRDefault="00C33341">
      <w:pPr>
        <w:pStyle w:val="Titlestyle"/>
        <w:rPr>
          <w:rFonts w:ascii="Times New Roman" w:hAnsi="Times New Roman"/>
          <w:b w:val="0"/>
        </w:rPr>
      </w:pPr>
    </w:p>
    <w:p w14:paraId="0AD4E72F" w14:textId="77777777" w:rsidR="00C33341" w:rsidRPr="00B1714D" w:rsidRDefault="00C33341">
      <w:pPr>
        <w:pStyle w:val="Titlestyle"/>
        <w:rPr>
          <w:rFonts w:ascii="Times New Roman" w:hAnsi="Times New Roman"/>
          <w:b w:val="0"/>
        </w:rPr>
      </w:pPr>
    </w:p>
    <w:p w14:paraId="24B5AFFF" w14:textId="77777777" w:rsidR="00C33341" w:rsidRPr="00B1714D" w:rsidRDefault="00C33341">
      <w:pPr>
        <w:pStyle w:val="Titlestyle"/>
        <w:rPr>
          <w:rFonts w:ascii="Times New Roman" w:hAnsi="Times New Roman"/>
          <w:b w:val="0"/>
        </w:rPr>
      </w:pPr>
    </w:p>
    <w:p w14:paraId="692D8CC5" w14:textId="77777777" w:rsidR="00C33341" w:rsidRPr="00B1714D" w:rsidRDefault="00C33341">
      <w:pPr>
        <w:pStyle w:val="Titlestyle"/>
        <w:rPr>
          <w:rFonts w:ascii="Times New Roman" w:hAnsi="Times New Roman"/>
          <w:b w:val="0"/>
        </w:rPr>
      </w:pPr>
    </w:p>
    <w:p w14:paraId="137E582E" w14:textId="77777777" w:rsidR="00C33341" w:rsidRPr="00B1714D" w:rsidRDefault="00C33341">
      <w:pPr>
        <w:pStyle w:val="Titlestyle"/>
        <w:rPr>
          <w:rFonts w:ascii="Times New Roman" w:hAnsi="Times New Roman"/>
          <w:b w:val="0"/>
        </w:rPr>
      </w:pPr>
    </w:p>
    <w:p w14:paraId="7109A4CA" w14:textId="77777777" w:rsidR="00C33341" w:rsidRPr="00B1714D" w:rsidRDefault="00C33341">
      <w:pPr>
        <w:pStyle w:val="Titlestyle"/>
        <w:rPr>
          <w:rFonts w:ascii="Times New Roman" w:hAnsi="Times New Roman"/>
          <w:b w:val="0"/>
        </w:rPr>
      </w:pPr>
    </w:p>
    <w:p w14:paraId="1A03CF8C" w14:textId="77777777" w:rsidR="00D57B99" w:rsidRPr="00B1714D" w:rsidRDefault="00797A3B">
      <w:pPr>
        <w:pStyle w:val="Sectionheader"/>
        <w:jc w:val="center"/>
        <w:rPr>
          <w:rFonts w:ascii="Times New Roman" w:hAnsi="Times New Roman"/>
        </w:rPr>
      </w:pPr>
      <w:r w:rsidRPr="00B1714D">
        <w:rPr>
          <w:rFonts w:ascii="Times New Roman" w:hAnsi="Times New Roman"/>
        </w:rPr>
        <w:br w:type="page"/>
      </w:r>
      <w:r w:rsidR="00007587" w:rsidRPr="00B1714D">
        <w:rPr>
          <w:rFonts w:ascii="Times New Roman" w:hAnsi="Times New Roman"/>
        </w:rPr>
        <w:lastRenderedPageBreak/>
        <w:t>Copy of internship certificate</w:t>
      </w:r>
    </w:p>
    <w:p w14:paraId="1F3DF292" w14:textId="244CD7DE" w:rsidR="004C2B8D" w:rsidRPr="00B1714D" w:rsidRDefault="004C2B8D">
      <w:pPr>
        <w:pStyle w:val="Sectionheader"/>
        <w:jc w:val="center"/>
        <w:rPr>
          <w:rFonts w:ascii="Times New Roman" w:hAnsi="Times New Roman"/>
        </w:rPr>
      </w:pPr>
    </w:p>
    <w:p w14:paraId="268F942C" w14:textId="72614A15" w:rsidR="009828C5" w:rsidRDefault="00EF2BF3">
      <w:pPr>
        <w:pStyle w:val="Sectionheader"/>
        <w:jc w:val="center"/>
        <w:rPr>
          <w:noProof/>
        </w:rPr>
      </w:pPr>
      <w:r w:rsidRPr="00A93032">
        <w:rPr>
          <w:noProof/>
        </w:rPr>
        <w:pict w14:anchorId="2035F1A5">
          <v:shape id="Picture 1" o:spid="_x0000_i1025" type="#_x0000_t75" style="width:405.75pt;height:549pt;visibility:visible;mso-wrap-style:square">
            <v:imagedata r:id="rId12" o:title=""/>
          </v:shape>
        </w:pict>
      </w:r>
    </w:p>
    <w:p w14:paraId="41B8094B" w14:textId="77777777" w:rsidR="00EF2BF3" w:rsidRDefault="00EF2BF3">
      <w:pPr>
        <w:pStyle w:val="Sectionheader"/>
        <w:jc w:val="center"/>
        <w:rPr>
          <w:noProof/>
        </w:rPr>
      </w:pPr>
    </w:p>
    <w:p w14:paraId="326D6B8C" w14:textId="77777777" w:rsidR="00EF2BF3" w:rsidRDefault="00EF2BF3">
      <w:pPr>
        <w:pStyle w:val="Sectionheader"/>
        <w:jc w:val="center"/>
        <w:rPr>
          <w:noProof/>
        </w:rPr>
      </w:pPr>
    </w:p>
    <w:p w14:paraId="319522E8" w14:textId="77777777" w:rsidR="00EF2BF3" w:rsidRDefault="00EF2BF3">
      <w:pPr>
        <w:pStyle w:val="Sectionheader"/>
        <w:jc w:val="center"/>
        <w:rPr>
          <w:noProof/>
        </w:rPr>
      </w:pPr>
    </w:p>
    <w:p w14:paraId="7131E3E2" w14:textId="77777777" w:rsidR="00EF2BF3" w:rsidRDefault="00EF2BF3">
      <w:pPr>
        <w:pStyle w:val="Sectionheader"/>
        <w:jc w:val="center"/>
        <w:rPr>
          <w:noProof/>
        </w:rPr>
      </w:pPr>
    </w:p>
    <w:p w14:paraId="7E548B6E" w14:textId="77777777" w:rsidR="00EF2BF3" w:rsidRDefault="00EF2BF3">
      <w:pPr>
        <w:pStyle w:val="Sectionheader"/>
        <w:jc w:val="center"/>
        <w:rPr>
          <w:noProof/>
        </w:rPr>
      </w:pPr>
    </w:p>
    <w:p w14:paraId="236280E7" w14:textId="77777777" w:rsidR="00EF2BF3" w:rsidRDefault="00EF2BF3">
      <w:pPr>
        <w:pStyle w:val="Sectionheader"/>
        <w:jc w:val="center"/>
        <w:rPr>
          <w:noProof/>
        </w:rPr>
      </w:pPr>
    </w:p>
    <w:p w14:paraId="05E0568F" w14:textId="77777777" w:rsidR="00EF2BF3" w:rsidRPr="00B1714D" w:rsidRDefault="00EF2BF3">
      <w:pPr>
        <w:pStyle w:val="Sectionheader"/>
        <w:jc w:val="center"/>
        <w:rPr>
          <w:rFonts w:ascii="Times New Roman" w:hAnsi="Times New Roman"/>
        </w:rPr>
      </w:pPr>
    </w:p>
    <w:p w14:paraId="6D341A3F" w14:textId="77777777" w:rsidR="00797A3B" w:rsidRPr="00EB5A2C" w:rsidRDefault="00797A3B">
      <w:pPr>
        <w:pStyle w:val="Sectionheader"/>
        <w:jc w:val="center"/>
        <w:rPr>
          <w:rFonts w:ascii="Times New Roman" w:hAnsi="Times New Roman"/>
          <w:sz w:val="36"/>
        </w:rPr>
      </w:pPr>
      <w:r w:rsidRPr="00EB5A2C">
        <w:rPr>
          <w:rFonts w:ascii="Times New Roman" w:hAnsi="Times New Roman"/>
          <w:sz w:val="36"/>
        </w:rPr>
        <w:lastRenderedPageBreak/>
        <w:t>Table of Contents</w:t>
      </w:r>
    </w:p>
    <w:p w14:paraId="02DFE0EC" w14:textId="77777777" w:rsidR="00F30132" w:rsidRDefault="00F30132">
      <w:pPr>
        <w:pStyle w:val="Sectionheader"/>
        <w:jc w:val="center"/>
        <w:rPr>
          <w:rFonts w:ascii="Times New Roman" w:hAnsi="Times New Roman"/>
        </w:rPr>
      </w:pPr>
    </w:p>
    <w:p w14:paraId="61C45EED" w14:textId="77777777" w:rsidR="00F30132" w:rsidRPr="00710578" w:rsidRDefault="00F30132" w:rsidP="00710578">
      <w:pPr>
        <w:pStyle w:val="TOC1"/>
      </w:pPr>
      <w:r w:rsidRPr="003918CB">
        <w:fldChar w:fldCharType="begin"/>
      </w:r>
      <w:r w:rsidRPr="003918CB">
        <w:instrText xml:space="preserve"> TOC \o "1-3" \h \z \u </w:instrText>
      </w:r>
      <w:r w:rsidRPr="003918CB">
        <w:fldChar w:fldCharType="separate"/>
      </w:r>
      <w:hyperlink w:anchor="_Toc137513119" w:history="1">
        <w:r w:rsidRPr="00710578">
          <w:rPr>
            <w:rStyle w:val="Hyperlink"/>
          </w:rPr>
          <w:t>1</w:t>
        </w:r>
        <w:r w:rsidRPr="00710578">
          <w:tab/>
        </w:r>
        <w:r w:rsidRPr="00710578">
          <w:rPr>
            <w:rStyle w:val="Hyperlink"/>
          </w:rPr>
          <w:t>Introduction and Overview of Internship Organization</w:t>
        </w:r>
        <w:r w:rsidRPr="00710578">
          <w:rPr>
            <w:webHidden/>
          </w:rPr>
          <w:tab/>
        </w:r>
        <w:r w:rsidRPr="00710578">
          <w:rPr>
            <w:webHidden/>
          </w:rPr>
          <w:fldChar w:fldCharType="begin"/>
        </w:r>
        <w:r w:rsidRPr="00710578">
          <w:rPr>
            <w:webHidden/>
          </w:rPr>
          <w:instrText xml:space="preserve"> PAGEREF _Toc137513119 \h </w:instrText>
        </w:r>
        <w:r w:rsidRPr="00710578">
          <w:rPr>
            <w:webHidden/>
          </w:rPr>
        </w:r>
        <w:r w:rsidRPr="00710578">
          <w:rPr>
            <w:webHidden/>
          </w:rPr>
          <w:fldChar w:fldCharType="separate"/>
        </w:r>
        <w:r w:rsidR="007005EA">
          <w:rPr>
            <w:webHidden/>
          </w:rPr>
          <w:t>6</w:t>
        </w:r>
        <w:r w:rsidRPr="00710578">
          <w:rPr>
            <w:webHidden/>
          </w:rPr>
          <w:fldChar w:fldCharType="end"/>
        </w:r>
      </w:hyperlink>
    </w:p>
    <w:p w14:paraId="457A95D9" w14:textId="77777777" w:rsidR="00F30132" w:rsidRPr="003918CB" w:rsidRDefault="00000000" w:rsidP="003918CB">
      <w:pPr>
        <w:pStyle w:val="TOC2"/>
        <w:tabs>
          <w:tab w:val="left" w:pos="880"/>
          <w:tab w:val="right" w:leader="dot" w:pos="9350"/>
        </w:tabs>
        <w:spacing w:line="360" w:lineRule="auto"/>
        <w:rPr>
          <w:rFonts w:ascii="Times New Roman" w:hAnsi="Times New Roman"/>
          <w:noProof/>
          <w:sz w:val="22"/>
          <w:szCs w:val="22"/>
        </w:rPr>
      </w:pPr>
      <w:hyperlink w:anchor="_Toc137513120" w:history="1">
        <w:r w:rsidR="00F30132" w:rsidRPr="003918CB">
          <w:rPr>
            <w:rStyle w:val="Hyperlink"/>
            <w:rFonts w:ascii="Times New Roman" w:hAnsi="Times New Roman"/>
            <w:noProof/>
            <w:sz w:val="22"/>
            <w:szCs w:val="22"/>
          </w:rPr>
          <w:t>1.1</w:t>
        </w:r>
        <w:r w:rsidR="00F30132" w:rsidRPr="003918CB">
          <w:rPr>
            <w:rFonts w:ascii="Times New Roman" w:hAnsi="Times New Roman"/>
            <w:noProof/>
            <w:sz w:val="22"/>
            <w:szCs w:val="22"/>
          </w:rPr>
          <w:tab/>
        </w:r>
        <w:r w:rsidR="00F30132" w:rsidRPr="003918CB">
          <w:rPr>
            <w:rStyle w:val="Hyperlink"/>
            <w:rFonts w:ascii="Times New Roman" w:hAnsi="Times New Roman"/>
            <w:noProof/>
            <w:sz w:val="22"/>
            <w:szCs w:val="22"/>
          </w:rPr>
          <w:t>Introduction of the organization</w:t>
        </w:r>
        <w:r w:rsidR="00F30132" w:rsidRPr="003918CB">
          <w:rPr>
            <w:rFonts w:ascii="Times New Roman" w:hAnsi="Times New Roman"/>
            <w:noProof/>
            <w:webHidden/>
            <w:sz w:val="22"/>
            <w:szCs w:val="22"/>
          </w:rPr>
          <w:tab/>
        </w:r>
        <w:r w:rsidR="00F30132" w:rsidRPr="003918CB">
          <w:rPr>
            <w:rFonts w:ascii="Times New Roman" w:hAnsi="Times New Roman"/>
            <w:noProof/>
            <w:webHidden/>
            <w:sz w:val="22"/>
            <w:szCs w:val="22"/>
          </w:rPr>
          <w:fldChar w:fldCharType="begin"/>
        </w:r>
        <w:r w:rsidR="00F30132" w:rsidRPr="003918CB">
          <w:rPr>
            <w:rFonts w:ascii="Times New Roman" w:hAnsi="Times New Roman"/>
            <w:noProof/>
            <w:webHidden/>
            <w:sz w:val="22"/>
            <w:szCs w:val="22"/>
          </w:rPr>
          <w:instrText xml:space="preserve"> PAGEREF _Toc137513120 \h </w:instrText>
        </w:r>
        <w:r w:rsidR="00F30132" w:rsidRPr="003918CB">
          <w:rPr>
            <w:rFonts w:ascii="Times New Roman" w:hAnsi="Times New Roman"/>
            <w:noProof/>
            <w:webHidden/>
            <w:sz w:val="22"/>
            <w:szCs w:val="22"/>
          </w:rPr>
        </w:r>
        <w:r w:rsidR="00F30132" w:rsidRPr="003918CB">
          <w:rPr>
            <w:rFonts w:ascii="Times New Roman" w:hAnsi="Times New Roman"/>
            <w:noProof/>
            <w:webHidden/>
            <w:sz w:val="22"/>
            <w:szCs w:val="22"/>
          </w:rPr>
          <w:fldChar w:fldCharType="separate"/>
        </w:r>
        <w:r w:rsidR="007005EA">
          <w:rPr>
            <w:rFonts w:ascii="Times New Roman" w:hAnsi="Times New Roman"/>
            <w:noProof/>
            <w:webHidden/>
            <w:sz w:val="22"/>
            <w:szCs w:val="22"/>
          </w:rPr>
          <w:t>6</w:t>
        </w:r>
        <w:r w:rsidR="00F30132" w:rsidRPr="003918CB">
          <w:rPr>
            <w:rFonts w:ascii="Times New Roman" w:hAnsi="Times New Roman"/>
            <w:noProof/>
            <w:webHidden/>
            <w:sz w:val="22"/>
            <w:szCs w:val="22"/>
          </w:rPr>
          <w:fldChar w:fldCharType="end"/>
        </w:r>
      </w:hyperlink>
    </w:p>
    <w:p w14:paraId="0AD377F5" w14:textId="77777777" w:rsidR="00F30132" w:rsidRPr="003918CB" w:rsidRDefault="00000000" w:rsidP="003918CB">
      <w:pPr>
        <w:pStyle w:val="TOC2"/>
        <w:tabs>
          <w:tab w:val="left" w:pos="880"/>
          <w:tab w:val="right" w:leader="dot" w:pos="9350"/>
        </w:tabs>
        <w:spacing w:line="360" w:lineRule="auto"/>
        <w:rPr>
          <w:rFonts w:ascii="Times New Roman" w:hAnsi="Times New Roman"/>
          <w:noProof/>
          <w:sz w:val="22"/>
          <w:szCs w:val="22"/>
        </w:rPr>
      </w:pPr>
      <w:hyperlink w:anchor="_Toc137513121" w:history="1">
        <w:r w:rsidR="00F30132" w:rsidRPr="003918CB">
          <w:rPr>
            <w:rStyle w:val="Hyperlink"/>
            <w:rFonts w:ascii="Times New Roman" w:hAnsi="Times New Roman"/>
            <w:noProof/>
            <w:sz w:val="22"/>
            <w:szCs w:val="22"/>
          </w:rPr>
          <w:t>1.2</w:t>
        </w:r>
        <w:r w:rsidR="00F30132" w:rsidRPr="003918CB">
          <w:rPr>
            <w:rFonts w:ascii="Times New Roman" w:hAnsi="Times New Roman"/>
            <w:noProof/>
            <w:sz w:val="22"/>
            <w:szCs w:val="22"/>
          </w:rPr>
          <w:tab/>
        </w:r>
        <w:r w:rsidR="00F30132" w:rsidRPr="003918CB">
          <w:rPr>
            <w:rStyle w:val="Hyperlink"/>
            <w:rFonts w:ascii="Times New Roman" w:hAnsi="Times New Roman"/>
            <w:noProof/>
            <w:sz w:val="22"/>
            <w:szCs w:val="22"/>
          </w:rPr>
          <w:t>Details of organization’s Products / Services</w:t>
        </w:r>
        <w:r w:rsidR="00F30132" w:rsidRPr="003918CB">
          <w:rPr>
            <w:rFonts w:ascii="Times New Roman" w:hAnsi="Times New Roman"/>
            <w:noProof/>
            <w:webHidden/>
            <w:sz w:val="22"/>
            <w:szCs w:val="22"/>
          </w:rPr>
          <w:tab/>
        </w:r>
        <w:r w:rsidR="00F30132" w:rsidRPr="003918CB">
          <w:rPr>
            <w:rFonts w:ascii="Times New Roman" w:hAnsi="Times New Roman"/>
            <w:noProof/>
            <w:webHidden/>
            <w:sz w:val="22"/>
            <w:szCs w:val="22"/>
          </w:rPr>
          <w:fldChar w:fldCharType="begin"/>
        </w:r>
        <w:r w:rsidR="00F30132" w:rsidRPr="003918CB">
          <w:rPr>
            <w:rFonts w:ascii="Times New Roman" w:hAnsi="Times New Roman"/>
            <w:noProof/>
            <w:webHidden/>
            <w:sz w:val="22"/>
            <w:szCs w:val="22"/>
          </w:rPr>
          <w:instrText xml:space="preserve"> PAGEREF _Toc137513121 \h </w:instrText>
        </w:r>
        <w:r w:rsidR="00F30132" w:rsidRPr="003918CB">
          <w:rPr>
            <w:rFonts w:ascii="Times New Roman" w:hAnsi="Times New Roman"/>
            <w:noProof/>
            <w:webHidden/>
            <w:sz w:val="22"/>
            <w:szCs w:val="22"/>
          </w:rPr>
        </w:r>
        <w:r w:rsidR="00F30132" w:rsidRPr="003918CB">
          <w:rPr>
            <w:rFonts w:ascii="Times New Roman" w:hAnsi="Times New Roman"/>
            <w:noProof/>
            <w:webHidden/>
            <w:sz w:val="22"/>
            <w:szCs w:val="22"/>
          </w:rPr>
          <w:fldChar w:fldCharType="separate"/>
        </w:r>
        <w:r w:rsidR="007005EA">
          <w:rPr>
            <w:rFonts w:ascii="Times New Roman" w:hAnsi="Times New Roman"/>
            <w:noProof/>
            <w:webHidden/>
            <w:sz w:val="22"/>
            <w:szCs w:val="22"/>
          </w:rPr>
          <w:t>6</w:t>
        </w:r>
        <w:r w:rsidR="00F30132" w:rsidRPr="003918CB">
          <w:rPr>
            <w:rFonts w:ascii="Times New Roman" w:hAnsi="Times New Roman"/>
            <w:noProof/>
            <w:webHidden/>
            <w:sz w:val="22"/>
            <w:szCs w:val="22"/>
          </w:rPr>
          <w:fldChar w:fldCharType="end"/>
        </w:r>
      </w:hyperlink>
    </w:p>
    <w:p w14:paraId="6DADA879" w14:textId="77777777" w:rsidR="00F30132" w:rsidRPr="003918CB" w:rsidRDefault="00000000" w:rsidP="00710578">
      <w:pPr>
        <w:pStyle w:val="TOC1"/>
      </w:pPr>
      <w:hyperlink w:anchor="_Toc137513122" w:history="1">
        <w:r w:rsidR="00F30132" w:rsidRPr="003918CB">
          <w:rPr>
            <w:rStyle w:val="Hyperlink"/>
          </w:rPr>
          <w:t>2</w:t>
        </w:r>
        <w:r w:rsidR="00F30132" w:rsidRPr="003918CB">
          <w:tab/>
        </w:r>
        <w:r w:rsidR="00F30132" w:rsidRPr="003918CB">
          <w:rPr>
            <w:rStyle w:val="Hyperlink"/>
          </w:rPr>
          <w:t>Tasks Performed By Intern (Activity log)</w:t>
        </w:r>
        <w:r w:rsidR="00F30132" w:rsidRPr="003918CB">
          <w:rPr>
            <w:webHidden/>
          </w:rPr>
          <w:tab/>
        </w:r>
        <w:r w:rsidR="00F30132" w:rsidRPr="003918CB">
          <w:rPr>
            <w:webHidden/>
          </w:rPr>
          <w:fldChar w:fldCharType="begin"/>
        </w:r>
        <w:r w:rsidR="00F30132" w:rsidRPr="003918CB">
          <w:rPr>
            <w:webHidden/>
          </w:rPr>
          <w:instrText xml:space="preserve"> PAGEREF _Toc137513122 \h </w:instrText>
        </w:r>
        <w:r w:rsidR="00F30132" w:rsidRPr="003918CB">
          <w:rPr>
            <w:webHidden/>
          </w:rPr>
        </w:r>
        <w:r w:rsidR="00F30132" w:rsidRPr="003918CB">
          <w:rPr>
            <w:webHidden/>
          </w:rPr>
          <w:fldChar w:fldCharType="separate"/>
        </w:r>
        <w:r w:rsidR="007005EA">
          <w:rPr>
            <w:webHidden/>
          </w:rPr>
          <w:t>7</w:t>
        </w:r>
        <w:r w:rsidR="00F30132" w:rsidRPr="003918CB">
          <w:rPr>
            <w:webHidden/>
          </w:rPr>
          <w:fldChar w:fldCharType="end"/>
        </w:r>
      </w:hyperlink>
    </w:p>
    <w:p w14:paraId="3A252C2F" w14:textId="77777777" w:rsidR="00F30132" w:rsidRPr="003918CB" w:rsidRDefault="00000000" w:rsidP="003918CB">
      <w:pPr>
        <w:pStyle w:val="TOC2"/>
        <w:tabs>
          <w:tab w:val="left" w:pos="880"/>
          <w:tab w:val="right" w:leader="dot" w:pos="9350"/>
        </w:tabs>
        <w:spacing w:line="360" w:lineRule="auto"/>
        <w:rPr>
          <w:rFonts w:ascii="Times New Roman" w:hAnsi="Times New Roman"/>
          <w:noProof/>
          <w:sz w:val="22"/>
          <w:szCs w:val="22"/>
        </w:rPr>
      </w:pPr>
      <w:hyperlink w:anchor="_Toc137513123" w:history="1">
        <w:r w:rsidR="00F30132" w:rsidRPr="003918CB">
          <w:rPr>
            <w:rStyle w:val="Hyperlink"/>
            <w:rFonts w:ascii="Times New Roman" w:hAnsi="Times New Roman"/>
            <w:noProof/>
            <w:sz w:val="22"/>
            <w:szCs w:val="22"/>
          </w:rPr>
          <w:t>2.1</w:t>
        </w:r>
        <w:r w:rsidR="00F30132" w:rsidRPr="003918CB">
          <w:rPr>
            <w:rFonts w:ascii="Times New Roman" w:hAnsi="Times New Roman"/>
            <w:noProof/>
            <w:sz w:val="22"/>
            <w:szCs w:val="22"/>
          </w:rPr>
          <w:tab/>
        </w:r>
        <w:r w:rsidR="00F30132" w:rsidRPr="003918CB">
          <w:rPr>
            <w:rStyle w:val="Hyperlink"/>
            <w:rFonts w:ascii="Times New Roman" w:hAnsi="Times New Roman"/>
            <w:noProof/>
            <w:sz w:val="22"/>
            <w:szCs w:val="22"/>
          </w:rPr>
          <w:t>Name and a brief introduction of the branch/ area office and department of the organization where you did your internship</w:t>
        </w:r>
        <w:r w:rsidR="00F30132" w:rsidRPr="003918CB">
          <w:rPr>
            <w:rFonts w:ascii="Times New Roman" w:hAnsi="Times New Roman"/>
            <w:noProof/>
            <w:webHidden/>
            <w:sz w:val="22"/>
            <w:szCs w:val="22"/>
          </w:rPr>
          <w:tab/>
        </w:r>
        <w:r w:rsidR="00F30132" w:rsidRPr="003918CB">
          <w:rPr>
            <w:rFonts w:ascii="Times New Roman" w:hAnsi="Times New Roman"/>
            <w:noProof/>
            <w:webHidden/>
            <w:sz w:val="22"/>
            <w:szCs w:val="22"/>
          </w:rPr>
          <w:fldChar w:fldCharType="begin"/>
        </w:r>
        <w:r w:rsidR="00F30132" w:rsidRPr="003918CB">
          <w:rPr>
            <w:rFonts w:ascii="Times New Roman" w:hAnsi="Times New Roman"/>
            <w:noProof/>
            <w:webHidden/>
            <w:sz w:val="22"/>
            <w:szCs w:val="22"/>
          </w:rPr>
          <w:instrText xml:space="preserve"> PAGEREF _Toc137513123 \h </w:instrText>
        </w:r>
        <w:r w:rsidR="00F30132" w:rsidRPr="003918CB">
          <w:rPr>
            <w:rFonts w:ascii="Times New Roman" w:hAnsi="Times New Roman"/>
            <w:noProof/>
            <w:webHidden/>
            <w:sz w:val="22"/>
            <w:szCs w:val="22"/>
          </w:rPr>
        </w:r>
        <w:r w:rsidR="00F30132" w:rsidRPr="003918CB">
          <w:rPr>
            <w:rFonts w:ascii="Times New Roman" w:hAnsi="Times New Roman"/>
            <w:noProof/>
            <w:webHidden/>
            <w:sz w:val="22"/>
            <w:szCs w:val="22"/>
          </w:rPr>
          <w:fldChar w:fldCharType="separate"/>
        </w:r>
        <w:r w:rsidR="007005EA">
          <w:rPr>
            <w:rFonts w:ascii="Times New Roman" w:hAnsi="Times New Roman"/>
            <w:noProof/>
            <w:webHidden/>
            <w:sz w:val="22"/>
            <w:szCs w:val="22"/>
          </w:rPr>
          <w:t>7</w:t>
        </w:r>
        <w:r w:rsidR="00F30132" w:rsidRPr="003918CB">
          <w:rPr>
            <w:rFonts w:ascii="Times New Roman" w:hAnsi="Times New Roman"/>
            <w:noProof/>
            <w:webHidden/>
            <w:sz w:val="22"/>
            <w:szCs w:val="22"/>
          </w:rPr>
          <w:fldChar w:fldCharType="end"/>
        </w:r>
      </w:hyperlink>
    </w:p>
    <w:p w14:paraId="3F1CD53A" w14:textId="77777777" w:rsidR="00F30132" w:rsidRPr="003918CB" w:rsidRDefault="00000000" w:rsidP="003918CB">
      <w:pPr>
        <w:pStyle w:val="TOC2"/>
        <w:tabs>
          <w:tab w:val="left" w:pos="880"/>
          <w:tab w:val="right" w:leader="dot" w:pos="9350"/>
        </w:tabs>
        <w:spacing w:line="360" w:lineRule="auto"/>
        <w:rPr>
          <w:rFonts w:ascii="Times New Roman" w:hAnsi="Times New Roman"/>
          <w:noProof/>
          <w:sz w:val="22"/>
          <w:szCs w:val="22"/>
        </w:rPr>
      </w:pPr>
      <w:hyperlink w:anchor="_Toc137513124" w:history="1">
        <w:r w:rsidR="00F30132" w:rsidRPr="003918CB">
          <w:rPr>
            <w:rStyle w:val="Hyperlink"/>
            <w:rFonts w:ascii="Times New Roman" w:hAnsi="Times New Roman"/>
            <w:noProof/>
            <w:sz w:val="22"/>
            <w:szCs w:val="22"/>
          </w:rPr>
          <w:t>2.2</w:t>
        </w:r>
        <w:r w:rsidR="00F30132" w:rsidRPr="003918CB">
          <w:rPr>
            <w:rFonts w:ascii="Times New Roman" w:hAnsi="Times New Roman"/>
            <w:noProof/>
            <w:sz w:val="22"/>
            <w:szCs w:val="22"/>
          </w:rPr>
          <w:tab/>
        </w:r>
        <w:r w:rsidR="00F30132" w:rsidRPr="003918CB">
          <w:rPr>
            <w:rStyle w:val="Hyperlink"/>
            <w:rFonts w:ascii="Times New Roman" w:hAnsi="Times New Roman"/>
            <w:noProof/>
            <w:sz w:val="22"/>
            <w:szCs w:val="22"/>
          </w:rPr>
          <w:t>Weekly task performed by the intern. Includes major duties designated to you and assignments you have completed. Same to be shown to Faculty Supervisor during internship.</w:t>
        </w:r>
        <w:r w:rsidR="00F30132" w:rsidRPr="003918CB">
          <w:rPr>
            <w:rFonts w:ascii="Times New Roman" w:hAnsi="Times New Roman"/>
            <w:noProof/>
            <w:webHidden/>
            <w:sz w:val="22"/>
            <w:szCs w:val="22"/>
          </w:rPr>
          <w:tab/>
        </w:r>
        <w:r w:rsidR="00F30132" w:rsidRPr="003918CB">
          <w:rPr>
            <w:rFonts w:ascii="Times New Roman" w:hAnsi="Times New Roman"/>
            <w:noProof/>
            <w:webHidden/>
            <w:sz w:val="22"/>
            <w:szCs w:val="22"/>
          </w:rPr>
          <w:fldChar w:fldCharType="begin"/>
        </w:r>
        <w:r w:rsidR="00F30132" w:rsidRPr="003918CB">
          <w:rPr>
            <w:rFonts w:ascii="Times New Roman" w:hAnsi="Times New Roman"/>
            <w:noProof/>
            <w:webHidden/>
            <w:sz w:val="22"/>
            <w:szCs w:val="22"/>
          </w:rPr>
          <w:instrText xml:space="preserve"> PAGEREF _Toc137513124 \h </w:instrText>
        </w:r>
        <w:r w:rsidR="00F30132" w:rsidRPr="003918CB">
          <w:rPr>
            <w:rFonts w:ascii="Times New Roman" w:hAnsi="Times New Roman"/>
            <w:noProof/>
            <w:webHidden/>
            <w:sz w:val="22"/>
            <w:szCs w:val="22"/>
          </w:rPr>
        </w:r>
        <w:r w:rsidR="00F30132" w:rsidRPr="003918CB">
          <w:rPr>
            <w:rFonts w:ascii="Times New Roman" w:hAnsi="Times New Roman"/>
            <w:noProof/>
            <w:webHidden/>
            <w:sz w:val="22"/>
            <w:szCs w:val="22"/>
          </w:rPr>
          <w:fldChar w:fldCharType="separate"/>
        </w:r>
        <w:r w:rsidR="007005EA">
          <w:rPr>
            <w:rFonts w:ascii="Times New Roman" w:hAnsi="Times New Roman"/>
            <w:noProof/>
            <w:webHidden/>
            <w:sz w:val="22"/>
            <w:szCs w:val="22"/>
          </w:rPr>
          <w:t>8</w:t>
        </w:r>
        <w:r w:rsidR="00F30132" w:rsidRPr="003918CB">
          <w:rPr>
            <w:rFonts w:ascii="Times New Roman" w:hAnsi="Times New Roman"/>
            <w:noProof/>
            <w:webHidden/>
            <w:sz w:val="22"/>
            <w:szCs w:val="22"/>
          </w:rPr>
          <w:fldChar w:fldCharType="end"/>
        </w:r>
      </w:hyperlink>
    </w:p>
    <w:p w14:paraId="502CD6DB" w14:textId="77777777" w:rsidR="00F30132" w:rsidRPr="003918CB" w:rsidRDefault="00000000" w:rsidP="00710578">
      <w:pPr>
        <w:pStyle w:val="TOC1"/>
      </w:pPr>
      <w:hyperlink w:anchor="_Toc137513125" w:history="1">
        <w:r w:rsidR="00F30132" w:rsidRPr="003918CB">
          <w:rPr>
            <w:rStyle w:val="Hyperlink"/>
          </w:rPr>
          <w:t>3</w:t>
        </w:r>
        <w:r w:rsidR="00F30132" w:rsidRPr="003918CB">
          <w:tab/>
        </w:r>
        <w:r w:rsidR="00F30132" w:rsidRPr="003918CB">
          <w:rPr>
            <w:rStyle w:val="Hyperlink"/>
          </w:rPr>
          <w:t>Learning Experience (Communicate skills and knowledge that you gained or refined through the internship).</w:t>
        </w:r>
        <w:r w:rsidR="00F30132" w:rsidRPr="003918CB">
          <w:rPr>
            <w:webHidden/>
          </w:rPr>
          <w:tab/>
        </w:r>
        <w:r w:rsidR="00F30132" w:rsidRPr="003918CB">
          <w:rPr>
            <w:webHidden/>
          </w:rPr>
          <w:fldChar w:fldCharType="begin"/>
        </w:r>
        <w:r w:rsidR="00F30132" w:rsidRPr="003918CB">
          <w:rPr>
            <w:webHidden/>
          </w:rPr>
          <w:instrText xml:space="preserve"> PAGEREF _Toc137513125 \h </w:instrText>
        </w:r>
        <w:r w:rsidR="00F30132" w:rsidRPr="003918CB">
          <w:rPr>
            <w:webHidden/>
          </w:rPr>
        </w:r>
        <w:r w:rsidR="00F30132" w:rsidRPr="003918CB">
          <w:rPr>
            <w:webHidden/>
          </w:rPr>
          <w:fldChar w:fldCharType="separate"/>
        </w:r>
        <w:r w:rsidR="007005EA">
          <w:rPr>
            <w:webHidden/>
          </w:rPr>
          <w:t>10</w:t>
        </w:r>
        <w:r w:rsidR="00F30132" w:rsidRPr="003918CB">
          <w:rPr>
            <w:webHidden/>
          </w:rPr>
          <w:fldChar w:fldCharType="end"/>
        </w:r>
      </w:hyperlink>
    </w:p>
    <w:p w14:paraId="633B5FA8" w14:textId="77777777" w:rsidR="00F30132" w:rsidRPr="003918CB" w:rsidRDefault="00000000" w:rsidP="00710578">
      <w:pPr>
        <w:pStyle w:val="TOC1"/>
      </w:pPr>
      <w:hyperlink w:anchor="_Toc137513126" w:history="1">
        <w:r w:rsidR="00F30132" w:rsidRPr="003918CB">
          <w:rPr>
            <w:rStyle w:val="Hyperlink"/>
          </w:rPr>
          <w:t>4</w:t>
        </w:r>
        <w:r w:rsidR="00F30132" w:rsidRPr="003918CB">
          <w:tab/>
        </w:r>
        <w:r w:rsidR="00F30132" w:rsidRPr="003918CB">
          <w:rPr>
            <w:rStyle w:val="Hyperlink"/>
          </w:rPr>
          <w:t>Challenges (Detail major challenges in your role and how you tackled them)</w:t>
        </w:r>
        <w:r w:rsidR="00F30132" w:rsidRPr="003918CB">
          <w:rPr>
            <w:webHidden/>
          </w:rPr>
          <w:tab/>
        </w:r>
        <w:r w:rsidR="00F30132" w:rsidRPr="003918CB">
          <w:rPr>
            <w:webHidden/>
          </w:rPr>
          <w:fldChar w:fldCharType="begin"/>
        </w:r>
        <w:r w:rsidR="00F30132" w:rsidRPr="003918CB">
          <w:rPr>
            <w:webHidden/>
          </w:rPr>
          <w:instrText xml:space="preserve"> PAGEREF _Toc137513126 \h </w:instrText>
        </w:r>
        <w:r w:rsidR="00F30132" w:rsidRPr="003918CB">
          <w:rPr>
            <w:webHidden/>
          </w:rPr>
        </w:r>
        <w:r w:rsidR="00F30132" w:rsidRPr="003918CB">
          <w:rPr>
            <w:webHidden/>
          </w:rPr>
          <w:fldChar w:fldCharType="separate"/>
        </w:r>
        <w:r w:rsidR="007005EA">
          <w:rPr>
            <w:webHidden/>
          </w:rPr>
          <w:t>11</w:t>
        </w:r>
        <w:r w:rsidR="00F30132" w:rsidRPr="003918CB">
          <w:rPr>
            <w:webHidden/>
          </w:rPr>
          <w:fldChar w:fldCharType="end"/>
        </w:r>
      </w:hyperlink>
    </w:p>
    <w:p w14:paraId="77D19089" w14:textId="77777777" w:rsidR="00F30132" w:rsidRPr="003918CB" w:rsidRDefault="00000000" w:rsidP="00710578">
      <w:pPr>
        <w:pStyle w:val="TOC1"/>
      </w:pPr>
      <w:hyperlink w:anchor="_Toc137513127" w:history="1">
        <w:r w:rsidR="00F30132" w:rsidRPr="003918CB">
          <w:rPr>
            <w:rStyle w:val="Hyperlink"/>
          </w:rPr>
          <w:t>5</w:t>
        </w:r>
        <w:r w:rsidR="00F30132" w:rsidRPr="003918CB">
          <w:tab/>
        </w:r>
        <w:r w:rsidR="00F30132" w:rsidRPr="003918CB">
          <w:rPr>
            <w:rStyle w:val="Hyperlink"/>
          </w:rPr>
          <w:t>Internee’s humble Suggestions</w:t>
        </w:r>
        <w:r w:rsidR="00F30132" w:rsidRPr="003918CB">
          <w:rPr>
            <w:webHidden/>
          </w:rPr>
          <w:tab/>
        </w:r>
        <w:r w:rsidR="00F30132" w:rsidRPr="003918CB">
          <w:rPr>
            <w:webHidden/>
          </w:rPr>
          <w:fldChar w:fldCharType="begin"/>
        </w:r>
        <w:r w:rsidR="00F30132" w:rsidRPr="003918CB">
          <w:rPr>
            <w:webHidden/>
          </w:rPr>
          <w:instrText xml:space="preserve"> PAGEREF _Toc137513127 \h </w:instrText>
        </w:r>
        <w:r w:rsidR="00F30132" w:rsidRPr="003918CB">
          <w:rPr>
            <w:webHidden/>
          </w:rPr>
        </w:r>
        <w:r w:rsidR="00F30132" w:rsidRPr="003918CB">
          <w:rPr>
            <w:webHidden/>
          </w:rPr>
          <w:fldChar w:fldCharType="separate"/>
        </w:r>
        <w:r w:rsidR="007005EA">
          <w:rPr>
            <w:webHidden/>
          </w:rPr>
          <w:t>12</w:t>
        </w:r>
        <w:r w:rsidR="00F30132" w:rsidRPr="003918CB">
          <w:rPr>
            <w:webHidden/>
          </w:rPr>
          <w:fldChar w:fldCharType="end"/>
        </w:r>
      </w:hyperlink>
    </w:p>
    <w:p w14:paraId="3DA2D62D" w14:textId="77777777" w:rsidR="00F30132" w:rsidRDefault="00F30132" w:rsidP="003918CB">
      <w:pPr>
        <w:spacing w:line="360" w:lineRule="auto"/>
      </w:pPr>
      <w:r w:rsidRPr="003918CB">
        <w:rPr>
          <w:rFonts w:ascii="Times New Roman" w:hAnsi="Times New Roman"/>
          <w:b/>
          <w:bCs/>
          <w:noProof/>
          <w:sz w:val="22"/>
          <w:szCs w:val="22"/>
        </w:rPr>
        <w:fldChar w:fldCharType="end"/>
      </w:r>
    </w:p>
    <w:p w14:paraId="2AFF404F" w14:textId="77777777" w:rsidR="00F30132" w:rsidRPr="00B1714D" w:rsidRDefault="00F30132" w:rsidP="00F30132">
      <w:pPr>
        <w:pStyle w:val="Sectionheader"/>
        <w:jc w:val="left"/>
        <w:rPr>
          <w:rFonts w:ascii="Times New Roman" w:hAnsi="Times New Roman"/>
        </w:rPr>
      </w:pPr>
    </w:p>
    <w:p w14:paraId="1D52E6E0" w14:textId="77777777" w:rsidR="00973764" w:rsidRPr="00B1714D" w:rsidRDefault="00973764">
      <w:pPr>
        <w:rPr>
          <w:rFonts w:ascii="Times New Roman" w:hAnsi="Times New Roman"/>
        </w:rPr>
      </w:pPr>
    </w:p>
    <w:p w14:paraId="106FE07E" w14:textId="77777777" w:rsidR="00797A3B" w:rsidRPr="00B1714D" w:rsidRDefault="00797A3B">
      <w:pPr>
        <w:ind w:left="720" w:hanging="720"/>
        <w:rPr>
          <w:rFonts w:ascii="Times New Roman" w:hAnsi="Times New Roman"/>
        </w:rPr>
      </w:pPr>
      <w:r w:rsidRPr="00B1714D">
        <w:rPr>
          <w:rFonts w:ascii="Times New Roman" w:hAnsi="Times New Roman"/>
        </w:rPr>
        <w:br w:type="page"/>
      </w:r>
    </w:p>
    <w:p w14:paraId="2F03EF55" w14:textId="77777777" w:rsidR="00820B68" w:rsidRPr="001D2C82" w:rsidRDefault="00342FE8" w:rsidP="001D2C82">
      <w:pPr>
        <w:pStyle w:val="Heading1"/>
        <w:jc w:val="left"/>
        <w:rPr>
          <w:sz w:val="32"/>
          <w:szCs w:val="32"/>
        </w:rPr>
      </w:pPr>
      <w:bookmarkStart w:id="0" w:name="_Toc137513017"/>
      <w:bookmarkStart w:id="1" w:name="_Toc137513119"/>
      <w:r w:rsidRPr="001D2C82">
        <w:rPr>
          <w:sz w:val="32"/>
          <w:szCs w:val="32"/>
        </w:rPr>
        <w:t xml:space="preserve">Introduction </w:t>
      </w:r>
      <w:r w:rsidR="00C91BAF" w:rsidRPr="001D2C82">
        <w:rPr>
          <w:sz w:val="32"/>
          <w:szCs w:val="32"/>
        </w:rPr>
        <w:t>a</w:t>
      </w:r>
      <w:r w:rsidRPr="001D2C82">
        <w:rPr>
          <w:sz w:val="32"/>
          <w:szCs w:val="32"/>
        </w:rPr>
        <w:t xml:space="preserve">nd Overview </w:t>
      </w:r>
      <w:r w:rsidR="00C91BAF" w:rsidRPr="001D2C82">
        <w:rPr>
          <w:sz w:val="32"/>
          <w:szCs w:val="32"/>
        </w:rPr>
        <w:t>o</w:t>
      </w:r>
      <w:r w:rsidRPr="001D2C82">
        <w:rPr>
          <w:sz w:val="32"/>
          <w:szCs w:val="32"/>
        </w:rPr>
        <w:t>f Internship Organization</w:t>
      </w:r>
      <w:bookmarkEnd w:id="0"/>
      <w:bookmarkEnd w:id="1"/>
    </w:p>
    <w:p w14:paraId="45015423" w14:textId="77777777" w:rsidR="00820B68" w:rsidRPr="00820B68" w:rsidRDefault="00820B68" w:rsidP="00820B68"/>
    <w:p w14:paraId="5F05AEC3" w14:textId="77777777" w:rsidR="00F164AF" w:rsidRPr="00820B68" w:rsidRDefault="00F164AF" w:rsidP="00820B68">
      <w:pPr>
        <w:pStyle w:val="Heading2"/>
      </w:pPr>
      <w:bookmarkStart w:id="2" w:name="_Toc137513018"/>
      <w:bookmarkStart w:id="3" w:name="_Toc137513120"/>
      <w:r w:rsidRPr="00820B68">
        <w:t>Introduction of the organization</w:t>
      </w:r>
      <w:bookmarkEnd w:id="2"/>
      <w:bookmarkEnd w:id="3"/>
    </w:p>
    <w:p w14:paraId="780E45D4" w14:textId="77777777" w:rsidR="00BB23A7" w:rsidRPr="00B1714D" w:rsidRDefault="00BB23A7" w:rsidP="00D04C08">
      <w:pPr>
        <w:spacing w:before="100" w:beforeAutospacing="1" w:after="100" w:afterAutospacing="1"/>
        <w:ind w:left="576"/>
        <w:rPr>
          <w:rFonts w:ascii="Times New Roman" w:hAnsi="Times New Roman"/>
          <w:sz w:val="22"/>
        </w:rPr>
      </w:pPr>
      <w:r w:rsidRPr="00B1714D">
        <w:rPr>
          <w:rFonts w:ascii="Times New Roman" w:hAnsi="Times New Roman"/>
          <w:sz w:val="22"/>
        </w:rPr>
        <w:t>Itech Solution is a leading software company dedicated to providing innovative and cutting-edge solutions to meet the evolving needs of businesses in today's digital world. With a strong focus on technology and a team of highly skilled professionals, Itech Solution offers a wide range of software services and solutions tailored to enhance operational efficiency, drive growth, and optimize business processes.</w:t>
      </w:r>
    </w:p>
    <w:p w14:paraId="5699D1CC" w14:textId="77777777" w:rsidR="00BB23A7" w:rsidRPr="00B1714D" w:rsidRDefault="00BB23A7" w:rsidP="00D04C08">
      <w:pPr>
        <w:spacing w:before="100" w:beforeAutospacing="1" w:after="100" w:afterAutospacing="1"/>
        <w:ind w:left="576"/>
        <w:rPr>
          <w:rFonts w:ascii="Times New Roman" w:hAnsi="Times New Roman"/>
          <w:sz w:val="22"/>
        </w:rPr>
      </w:pPr>
      <w:r w:rsidRPr="00B1714D">
        <w:rPr>
          <w:rFonts w:ascii="Times New Roman" w:hAnsi="Times New Roman"/>
          <w:sz w:val="22"/>
        </w:rPr>
        <w:t>At Itech Solution, we leverage our expertise in software development, application integration, and data analytics to deliver scalable and robust solutions across various industries. Our team is committed to understanding our clients' unique requirements and delivering customized software solutions that align with their business goals.</w:t>
      </w:r>
    </w:p>
    <w:p w14:paraId="66125BA5" w14:textId="77777777" w:rsidR="00077F31" w:rsidRPr="00B1714D" w:rsidRDefault="00077F31" w:rsidP="00D04C08">
      <w:pPr>
        <w:spacing w:before="100" w:beforeAutospacing="1" w:after="100" w:afterAutospacing="1"/>
        <w:ind w:left="576"/>
        <w:rPr>
          <w:rFonts w:ascii="Times New Roman" w:hAnsi="Times New Roman"/>
          <w:sz w:val="22"/>
        </w:rPr>
      </w:pPr>
      <w:r w:rsidRPr="00B1714D">
        <w:rPr>
          <w:rFonts w:ascii="Times New Roman" w:hAnsi="Times New Roman"/>
          <w:sz w:val="22"/>
        </w:rPr>
        <w:t>As a forward-thinking software company, Itech Solution remains at the forefront of innovation, constantly exploring emerging technologies and industry trends. We are dedicated to driving digital transformation and enabling businesses to thrive in the rapidly evolving digital landscape.</w:t>
      </w:r>
    </w:p>
    <w:p w14:paraId="6952AF4B" w14:textId="77777777" w:rsidR="00007401" w:rsidRPr="00B1714D" w:rsidRDefault="00007401" w:rsidP="00BB23A7">
      <w:pPr>
        <w:spacing w:before="100" w:beforeAutospacing="1" w:after="100" w:afterAutospacing="1"/>
        <w:ind w:left="720"/>
        <w:rPr>
          <w:rFonts w:ascii="Times New Roman" w:hAnsi="Times New Roman"/>
          <w:sz w:val="22"/>
        </w:rPr>
      </w:pPr>
    </w:p>
    <w:p w14:paraId="241BAEBC" w14:textId="77777777" w:rsidR="00F164AF" w:rsidRPr="00B1714D" w:rsidRDefault="0008756A" w:rsidP="00820B68">
      <w:pPr>
        <w:pStyle w:val="Heading2"/>
      </w:pPr>
      <w:bookmarkStart w:id="4" w:name="_Toc137513019"/>
      <w:bookmarkStart w:id="5" w:name="_Toc137513121"/>
      <w:r w:rsidRPr="00B1714D">
        <w:t>Details of organization’s Products / Services</w:t>
      </w:r>
      <w:bookmarkEnd w:id="4"/>
      <w:bookmarkEnd w:id="5"/>
      <w:r w:rsidRPr="00B1714D">
        <w:t xml:space="preserve"> </w:t>
      </w:r>
    </w:p>
    <w:p w14:paraId="550B17A5" w14:textId="77777777" w:rsidR="000851E4" w:rsidRPr="00B1714D" w:rsidRDefault="000851E4" w:rsidP="00D04C08">
      <w:pPr>
        <w:spacing w:before="100" w:beforeAutospacing="1" w:after="100" w:afterAutospacing="1"/>
        <w:ind w:left="576"/>
        <w:rPr>
          <w:rFonts w:ascii="Times New Roman" w:hAnsi="Times New Roman"/>
          <w:sz w:val="22"/>
        </w:rPr>
      </w:pPr>
      <w:r w:rsidRPr="00B1714D">
        <w:rPr>
          <w:rFonts w:ascii="Times New Roman" w:hAnsi="Times New Roman"/>
          <w:sz w:val="22"/>
        </w:rPr>
        <w:t>Itech Solution offers a comprehensive range of products and services to cater to the diverse needs of businesses. Our offerings include custom software development, web and mobile application development, enterprise software solutions, cloud computing services, and software testing and quality assurance.</w:t>
      </w:r>
    </w:p>
    <w:p w14:paraId="2596FB5F" w14:textId="77777777" w:rsidR="000851E4" w:rsidRPr="00B1714D" w:rsidRDefault="000851E4" w:rsidP="00D04C08">
      <w:pPr>
        <w:spacing w:before="100" w:beforeAutospacing="1" w:after="100" w:afterAutospacing="1"/>
        <w:ind w:left="576"/>
        <w:rPr>
          <w:rFonts w:ascii="Times New Roman" w:hAnsi="Times New Roman"/>
          <w:sz w:val="22"/>
        </w:rPr>
      </w:pPr>
      <w:r w:rsidRPr="00B1714D">
        <w:rPr>
          <w:rFonts w:ascii="Times New Roman" w:hAnsi="Times New Roman"/>
          <w:sz w:val="22"/>
        </w:rPr>
        <w:t>We specialize in building scalable and intuitive software solutions that streamline business processes, enhance productivity, and drive digital transformation. Our team of experienced professionals utilizes the latest technologies and methodologies to deliver high-quality software products that meet industry standards.</w:t>
      </w:r>
    </w:p>
    <w:p w14:paraId="2C362A9A" w14:textId="77777777" w:rsidR="000851E4" w:rsidRPr="00B1714D" w:rsidRDefault="000851E4" w:rsidP="00D04C08">
      <w:pPr>
        <w:spacing w:before="100" w:beforeAutospacing="1" w:after="100" w:afterAutospacing="1"/>
        <w:ind w:left="576"/>
        <w:rPr>
          <w:rFonts w:ascii="Times New Roman" w:hAnsi="Times New Roman"/>
          <w:sz w:val="22"/>
        </w:rPr>
      </w:pPr>
      <w:r w:rsidRPr="00B1714D">
        <w:rPr>
          <w:rFonts w:ascii="Times New Roman" w:hAnsi="Times New Roman"/>
          <w:sz w:val="22"/>
        </w:rPr>
        <w:t>In addition to software development, we provide consultancy services to help businesses identify their technology needs, develop effective strategies, and optimize their IT infrastructure. Our goal is to empower our clients with innovative software solutions that enable them to stay competitive in the digital age.</w:t>
      </w:r>
    </w:p>
    <w:p w14:paraId="350D2D8A" w14:textId="77777777" w:rsidR="004C2B8D" w:rsidRPr="00B1714D" w:rsidRDefault="004C2B8D" w:rsidP="004C2B8D">
      <w:pPr>
        <w:spacing w:before="100" w:beforeAutospacing="1" w:after="100" w:afterAutospacing="1"/>
        <w:ind w:left="360"/>
        <w:rPr>
          <w:rFonts w:ascii="Times New Roman" w:hAnsi="Times New Roman"/>
          <w:sz w:val="22"/>
        </w:rPr>
      </w:pPr>
    </w:p>
    <w:p w14:paraId="5598C792" w14:textId="77777777" w:rsidR="00332111" w:rsidRPr="00B1714D" w:rsidRDefault="00332111" w:rsidP="00852EEB">
      <w:pPr>
        <w:pStyle w:val="Sectionheader"/>
        <w:jc w:val="center"/>
        <w:rPr>
          <w:rFonts w:ascii="Times New Roman" w:hAnsi="Times New Roman"/>
        </w:rPr>
      </w:pPr>
    </w:p>
    <w:p w14:paraId="612D0DF8" w14:textId="77777777" w:rsidR="007B528F" w:rsidRPr="00B1714D" w:rsidRDefault="007B528F" w:rsidP="00852EEB">
      <w:pPr>
        <w:pStyle w:val="Sectionheader"/>
        <w:jc w:val="center"/>
        <w:rPr>
          <w:rFonts w:ascii="Times New Roman" w:hAnsi="Times New Roman"/>
        </w:rPr>
      </w:pPr>
    </w:p>
    <w:p w14:paraId="187DCC72" w14:textId="77777777" w:rsidR="007B528F" w:rsidRPr="00B1714D" w:rsidRDefault="007B528F" w:rsidP="00852EEB">
      <w:pPr>
        <w:pStyle w:val="Sectionheader"/>
        <w:jc w:val="center"/>
        <w:rPr>
          <w:rFonts w:ascii="Times New Roman" w:hAnsi="Times New Roman"/>
        </w:rPr>
      </w:pPr>
    </w:p>
    <w:p w14:paraId="2D18F3BA" w14:textId="77777777" w:rsidR="00FD0AD6" w:rsidRPr="00B1714D" w:rsidRDefault="00FD0AD6" w:rsidP="00852EEB">
      <w:pPr>
        <w:pStyle w:val="Sectionheader"/>
        <w:jc w:val="center"/>
        <w:rPr>
          <w:rFonts w:ascii="Times New Roman" w:hAnsi="Times New Roman"/>
        </w:rPr>
      </w:pPr>
    </w:p>
    <w:p w14:paraId="314AF6E5" w14:textId="77777777" w:rsidR="00FD0AD6" w:rsidRPr="00B1714D" w:rsidRDefault="00FD0AD6" w:rsidP="00852EEB">
      <w:pPr>
        <w:pStyle w:val="Sectionheader"/>
        <w:jc w:val="center"/>
        <w:rPr>
          <w:rFonts w:ascii="Times New Roman" w:hAnsi="Times New Roman"/>
        </w:rPr>
      </w:pPr>
    </w:p>
    <w:p w14:paraId="23EE7E3E" w14:textId="77777777" w:rsidR="00FD0AD6" w:rsidRPr="00B1714D" w:rsidRDefault="00FD0AD6" w:rsidP="00852EEB">
      <w:pPr>
        <w:pStyle w:val="Sectionheader"/>
        <w:jc w:val="center"/>
        <w:rPr>
          <w:rFonts w:ascii="Times New Roman" w:hAnsi="Times New Roman"/>
        </w:rPr>
      </w:pPr>
    </w:p>
    <w:p w14:paraId="0F6DDC34" w14:textId="77777777" w:rsidR="00FD0AD6" w:rsidRPr="00B1714D" w:rsidRDefault="00FD0AD6" w:rsidP="00852EEB">
      <w:pPr>
        <w:pStyle w:val="Sectionheader"/>
        <w:jc w:val="center"/>
        <w:rPr>
          <w:rFonts w:ascii="Times New Roman" w:hAnsi="Times New Roman"/>
        </w:rPr>
      </w:pPr>
    </w:p>
    <w:p w14:paraId="04A57BE7" w14:textId="77777777" w:rsidR="00FD0AD6" w:rsidRDefault="00FD0AD6" w:rsidP="00852EEB">
      <w:pPr>
        <w:pStyle w:val="Sectionheader"/>
        <w:jc w:val="center"/>
        <w:rPr>
          <w:rFonts w:ascii="Times New Roman" w:hAnsi="Times New Roman"/>
        </w:rPr>
      </w:pPr>
    </w:p>
    <w:p w14:paraId="5B8F0B8F" w14:textId="77777777" w:rsidR="00B1714D" w:rsidRDefault="00B1714D" w:rsidP="00852EEB">
      <w:pPr>
        <w:pStyle w:val="Sectionheader"/>
        <w:jc w:val="center"/>
        <w:rPr>
          <w:rFonts w:ascii="Times New Roman" w:hAnsi="Times New Roman"/>
        </w:rPr>
      </w:pPr>
    </w:p>
    <w:p w14:paraId="19BB4119" w14:textId="77777777" w:rsidR="00B1714D" w:rsidRDefault="00B1714D" w:rsidP="00852EEB">
      <w:pPr>
        <w:pStyle w:val="Sectionheader"/>
        <w:jc w:val="center"/>
        <w:rPr>
          <w:rFonts w:ascii="Times New Roman" w:hAnsi="Times New Roman"/>
        </w:rPr>
      </w:pPr>
    </w:p>
    <w:p w14:paraId="3FBD0EE2" w14:textId="77777777" w:rsidR="00B1714D" w:rsidRDefault="00B1714D" w:rsidP="00852EEB">
      <w:pPr>
        <w:pStyle w:val="Sectionheader"/>
        <w:jc w:val="center"/>
        <w:rPr>
          <w:rFonts w:ascii="Times New Roman" w:hAnsi="Times New Roman"/>
        </w:rPr>
      </w:pPr>
    </w:p>
    <w:p w14:paraId="52F0D3C9" w14:textId="77777777" w:rsidR="00B1714D" w:rsidRDefault="00B1714D" w:rsidP="00852EEB">
      <w:pPr>
        <w:pStyle w:val="Sectionheader"/>
        <w:jc w:val="center"/>
        <w:rPr>
          <w:rFonts w:ascii="Times New Roman" w:hAnsi="Times New Roman"/>
        </w:rPr>
      </w:pPr>
    </w:p>
    <w:p w14:paraId="7BF99E22" w14:textId="77777777" w:rsidR="00B1714D" w:rsidRDefault="00B1714D" w:rsidP="00852EEB">
      <w:pPr>
        <w:pStyle w:val="Sectionheader"/>
        <w:jc w:val="center"/>
        <w:rPr>
          <w:rFonts w:ascii="Times New Roman" w:hAnsi="Times New Roman"/>
        </w:rPr>
      </w:pPr>
    </w:p>
    <w:p w14:paraId="32346F92" w14:textId="77777777" w:rsidR="00B1714D" w:rsidRPr="00B1714D" w:rsidRDefault="00B1714D" w:rsidP="00852EEB">
      <w:pPr>
        <w:pStyle w:val="Sectionheader"/>
        <w:jc w:val="center"/>
        <w:rPr>
          <w:rFonts w:ascii="Times New Roman" w:hAnsi="Times New Roman"/>
        </w:rPr>
      </w:pPr>
    </w:p>
    <w:p w14:paraId="20A8F933" w14:textId="77777777" w:rsidR="00432A81" w:rsidRDefault="00CC037E" w:rsidP="00432A81">
      <w:pPr>
        <w:pStyle w:val="Heading1"/>
        <w:jc w:val="left"/>
        <w:rPr>
          <w:sz w:val="32"/>
          <w:szCs w:val="32"/>
        </w:rPr>
      </w:pPr>
      <w:bookmarkStart w:id="6" w:name="_Toc137513020"/>
      <w:bookmarkStart w:id="7" w:name="_Toc137513122"/>
      <w:r w:rsidRPr="00432A81">
        <w:rPr>
          <w:sz w:val="32"/>
          <w:szCs w:val="32"/>
        </w:rPr>
        <w:lastRenderedPageBreak/>
        <w:t>T</w:t>
      </w:r>
      <w:r w:rsidR="00DA0962">
        <w:rPr>
          <w:sz w:val="32"/>
          <w:szCs w:val="32"/>
        </w:rPr>
        <w:t>asks</w:t>
      </w:r>
      <w:r w:rsidRPr="00432A81">
        <w:rPr>
          <w:sz w:val="32"/>
          <w:szCs w:val="32"/>
        </w:rPr>
        <w:t xml:space="preserve"> </w:t>
      </w:r>
      <w:r w:rsidR="00DA0962" w:rsidRPr="00432A81">
        <w:rPr>
          <w:sz w:val="32"/>
          <w:szCs w:val="32"/>
        </w:rPr>
        <w:t xml:space="preserve">Performed </w:t>
      </w:r>
      <w:r w:rsidR="0075703C" w:rsidRPr="00432A81">
        <w:rPr>
          <w:sz w:val="32"/>
          <w:szCs w:val="32"/>
        </w:rPr>
        <w:t>by</w:t>
      </w:r>
      <w:r w:rsidR="00DA0962" w:rsidRPr="00432A81">
        <w:rPr>
          <w:sz w:val="32"/>
          <w:szCs w:val="32"/>
        </w:rPr>
        <w:t xml:space="preserve"> Intern</w:t>
      </w:r>
      <w:r w:rsidR="00B1714D" w:rsidRPr="00432A81">
        <w:rPr>
          <w:sz w:val="32"/>
          <w:szCs w:val="32"/>
        </w:rPr>
        <w:t xml:space="preserve"> </w:t>
      </w:r>
      <w:r w:rsidR="00205F47" w:rsidRPr="00432A81">
        <w:rPr>
          <w:sz w:val="32"/>
          <w:szCs w:val="32"/>
        </w:rPr>
        <w:t>(Activity log)</w:t>
      </w:r>
      <w:bookmarkEnd w:id="6"/>
      <w:bookmarkEnd w:id="7"/>
    </w:p>
    <w:p w14:paraId="0D6CE61C" w14:textId="77777777" w:rsidR="00432A81" w:rsidRPr="00432A81" w:rsidRDefault="00432A81" w:rsidP="00432A81"/>
    <w:p w14:paraId="25C465B6" w14:textId="77777777" w:rsidR="00DD2A05" w:rsidRPr="00432A81" w:rsidRDefault="00AF722E" w:rsidP="00432A81">
      <w:pPr>
        <w:pStyle w:val="Heading2"/>
        <w:rPr>
          <w:sz w:val="32"/>
          <w:szCs w:val="32"/>
        </w:rPr>
      </w:pPr>
      <w:bookmarkStart w:id="8" w:name="_Toc137513021"/>
      <w:bookmarkStart w:id="9" w:name="_Toc137513123"/>
      <w:r w:rsidRPr="00B1714D">
        <w:t>Name and a</w:t>
      </w:r>
      <w:r w:rsidR="00FF507C" w:rsidRPr="00B1714D">
        <w:t xml:space="preserve"> brief introduction of the branch/ area office</w:t>
      </w:r>
      <w:r w:rsidRPr="00B1714D">
        <w:t xml:space="preserve"> and department</w:t>
      </w:r>
      <w:r w:rsidR="00FF507C" w:rsidRPr="00B1714D">
        <w:t xml:space="preserve"> of the organization where you did your internship</w:t>
      </w:r>
      <w:bookmarkEnd w:id="8"/>
      <w:bookmarkEnd w:id="9"/>
    </w:p>
    <w:p w14:paraId="7A7ED107" w14:textId="77777777" w:rsidR="002E4929" w:rsidRPr="002E4929" w:rsidRDefault="002E4929" w:rsidP="002E4929"/>
    <w:p w14:paraId="6E25F88B" w14:textId="77777777" w:rsidR="00007401" w:rsidRPr="00B1714D" w:rsidRDefault="00007401" w:rsidP="002E4929">
      <w:pPr>
        <w:spacing w:before="100" w:beforeAutospacing="1" w:after="100" w:afterAutospacing="1" w:line="360" w:lineRule="auto"/>
        <w:ind w:left="360"/>
        <w:rPr>
          <w:rFonts w:ascii="Times New Roman" w:hAnsi="Times New Roman"/>
          <w:sz w:val="22"/>
        </w:rPr>
      </w:pPr>
      <w:r w:rsidRPr="00B1714D">
        <w:rPr>
          <w:rFonts w:ascii="Times New Roman" w:hAnsi="Times New Roman"/>
          <w:sz w:val="22"/>
        </w:rPr>
        <w:t>During my internship at Itech Solution, I had the opportunity to work in the Software Development Department at the Nazimabad area office. The Nazimabad office is one of the company's branch locations and serves as a hub for software development activities.</w:t>
      </w:r>
    </w:p>
    <w:p w14:paraId="41BCE834" w14:textId="77777777" w:rsidR="00007401" w:rsidRPr="00B1714D" w:rsidRDefault="00007401" w:rsidP="002E4929">
      <w:pPr>
        <w:spacing w:before="100" w:beforeAutospacing="1" w:after="100" w:afterAutospacing="1" w:line="360" w:lineRule="auto"/>
        <w:ind w:left="360"/>
        <w:rPr>
          <w:rFonts w:ascii="Times New Roman" w:hAnsi="Times New Roman"/>
          <w:sz w:val="22"/>
        </w:rPr>
      </w:pPr>
      <w:r w:rsidRPr="00B1714D">
        <w:rPr>
          <w:rFonts w:ascii="Times New Roman" w:hAnsi="Times New Roman"/>
          <w:sz w:val="22"/>
        </w:rPr>
        <w:t>The Software Development Department is responsible for creating and maintaining cutting-edge software solutions for clients across various industries. As an intern, I was part of a talented team of developers, designers, and quality assurance professionals who collaborated to deliver high-quality software products.</w:t>
      </w:r>
    </w:p>
    <w:p w14:paraId="0724E88A" w14:textId="77777777" w:rsidR="00007401" w:rsidRPr="00B1714D" w:rsidRDefault="00007401" w:rsidP="002E4929">
      <w:pPr>
        <w:spacing w:before="100" w:beforeAutospacing="1" w:after="100" w:afterAutospacing="1" w:line="360" w:lineRule="auto"/>
        <w:ind w:left="360"/>
        <w:rPr>
          <w:rFonts w:ascii="Times New Roman" w:hAnsi="Times New Roman"/>
          <w:sz w:val="22"/>
        </w:rPr>
      </w:pPr>
      <w:r w:rsidRPr="00B1714D">
        <w:rPr>
          <w:rFonts w:ascii="Times New Roman" w:hAnsi="Times New Roman"/>
          <w:sz w:val="22"/>
        </w:rPr>
        <w:t>Working in the Software Development Department provided me with hands-on experience in various aspects of the software development life cycle. I had the chance to contribute to the development of web and mobile applications, participate in code reviews, perform debugging and testing, and gain exposure to industry-standard software development practices.</w:t>
      </w:r>
    </w:p>
    <w:p w14:paraId="2DF99AD9" w14:textId="77777777" w:rsidR="00007401" w:rsidRPr="00B1714D" w:rsidRDefault="00007401" w:rsidP="002E4929">
      <w:pPr>
        <w:spacing w:before="100" w:beforeAutospacing="1" w:after="100" w:afterAutospacing="1" w:line="360" w:lineRule="auto"/>
        <w:ind w:left="360"/>
        <w:rPr>
          <w:rFonts w:ascii="Times New Roman" w:hAnsi="Times New Roman"/>
          <w:sz w:val="22"/>
        </w:rPr>
      </w:pPr>
      <w:r w:rsidRPr="00B1714D">
        <w:rPr>
          <w:rFonts w:ascii="Times New Roman" w:hAnsi="Times New Roman"/>
          <w:sz w:val="22"/>
        </w:rPr>
        <w:t>The Nazimabad office fostered a dynamic and collaborative work environment, where knowledge sharing and innovation were encouraged. My time in the Software Development Department at the Nazimabad area office allowed me to enhance my technical skills, gain practical experience, and work alongside industry professionals, making it a valuable and enriching internship experience.</w:t>
      </w:r>
    </w:p>
    <w:p w14:paraId="5BB650D2" w14:textId="77777777" w:rsidR="00007401" w:rsidRDefault="00007401" w:rsidP="00007401">
      <w:pPr>
        <w:spacing w:before="100" w:beforeAutospacing="1" w:after="100" w:afterAutospacing="1"/>
        <w:ind w:left="360"/>
        <w:jc w:val="left"/>
        <w:rPr>
          <w:rFonts w:ascii="Times New Roman" w:hAnsi="Times New Roman"/>
          <w:sz w:val="22"/>
        </w:rPr>
      </w:pPr>
    </w:p>
    <w:p w14:paraId="7C4767E5" w14:textId="77777777" w:rsidR="002E4929" w:rsidRDefault="002E4929" w:rsidP="00007401">
      <w:pPr>
        <w:spacing w:before="100" w:beforeAutospacing="1" w:after="100" w:afterAutospacing="1"/>
        <w:ind w:left="360"/>
        <w:jc w:val="left"/>
        <w:rPr>
          <w:rFonts w:ascii="Times New Roman" w:hAnsi="Times New Roman"/>
          <w:sz w:val="22"/>
        </w:rPr>
      </w:pPr>
    </w:p>
    <w:p w14:paraId="5A69B3B3" w14:textId="77777777" w:rsidR="002F054F" w:rsidRDefault="002F054F" w:rsidP="00007401">
      <w:pPr>
        <w:spacing w:before="100" w:beforeAutospacing="1" w:after="100" w:afterAutospacing="1"/>
        <w:ind w:left="360"/>
        <w:jc w:val="left"/>
        <w:rPr>
          <w:rFonts w:ascii="Times New Roman" w:hAnsi="Times New Roman"/>
          <w:sz w:val="22"/>
        </w:rPr>
      </w:pPr>
    </w:p>
    <w:p w14:paraId="241FCF71" w14:textId="77777777" w:rsidR="002F054F" w:rsidRDefault="002F054F" w:rsidP="00007401">
      <w:pPr>
        <w:spacing w:before="100" w:beforeAutospacing="1" w:after="100" w:afterAutospacing="1"/>
        <w:ind w:left="360"/>
        <w:jc w:val="left"/>
        <w:rPr>
          <w:rFonts w:ascii="Times New Roman" w:hAnsi="Times New Roman"/>
          <w:sz w:val="22"/>
        </w:rPr>
      </w:pPr>
    </w:p>
    <w:p w14:paraId="7365EDBA" w14:textId="77777777" w:rsidR="002F054F" w:rsidRDefault="002F054F" w:rsidP="00007401">
      <w:pPr>
        <w:spacing w:before="100" w:beforeAutospacing="1" w:after="100" w:afterAutospacing="1"/>
        <w:ind w:left="360"/>
        <w:jc w:val="left"/>
        <w:rPr>
          <w:rFonts w:ascii="Times New Roman" w:hAnsi="Times New Roman"/>
          <w:sz w:val="22"/>
        </w:rPr>
      </w:pPr>
    </w:p>
    <w:p w14:paraId="285DE3F2" w14:textId="77777777" w:rsidR="002F054F" w:rsidRDefault="002F054F" w:rsidP="00007401">
      <w:pPr>
        <w:spacing w:before="100" w:beforeAutospacing="1" w:after="100" w:afterAutospacing="1"/>
        <w:ind w:left="360"/>
        <w:jc w:val="left"/>
        <w:rPr>
          <w:rFonts w:ascii="Times New Roman" w:hAnsi="Times New Roman"/>
          <w:sz w:val="22"/>
        </w:rPr>
      </w:pPr>
    </w:p>
    <w:p w14:paraId="34FE79A1" w14:textId="77777777" w:rsidR="002F054F" w:rsidRDefault="002F054F" w:rsidP="00007401">
      <w:pPr>
        <w:spacing w:before="100" w:beforeAutospacing="1" w:after="100" w:afterAutospacing="1"/>
        <w:ind w:left="360"/>
        <w:jc w:val="left"/>
        <w:rPr>
          <w:rFonts w:ascii="Times New Roman" w:hAnsi="Times New Roman"/>
          <w:sz w:val="22"/>
        </w:rPr>
      </w:pPr>
    </w:p>
    <w:p w14:paraId="218CF09A" w14:textId="77777777" w:rsidR="002F054F" w:rsidRDefault="002F054F" w:rsidP="00007401">
      <w:pPr>
        <w:spacing w:before="100" w:beforeAutospacing="1" w:after="100" w:afterAutospacing="1"/>
        <w:ind w:left="360"/>
        <w:jc w:val="left"/>
        <w:rPr>
          <w:rFonts w:ascii="Times New Roman" w:hAnsi="Times New Roman"/>
          <w:sz w:val="22"/>
        </w:rPr>
      </w:pPr>
    </w:p>
    <w:p w14:paraId="36F718FD" w14:textId="77777777" w:rsidR="002F054F" w:rsidRDefault="002F054F" w:rsidP="00007401">
      <w:pPr>
        <w:spacing w:before="100" w:beforeAutospacing="1" w:after="100" w:afterAutospacing="1"/>
        <w:ind w:left="360"/>
        <w:jc w:val="left"/>
        <w:rPr>
          <w:rFonts w:ascii="Times New Roman" w:hAnsi="Times New Roman"/>
          <w:sz w:val="22"/>
        </w:rPr>
      </w:pPr>
    </w:p>
    <w:p w14:paraId="408681F8" w14:textId="77777777" w:rsidR="002F054F" w:rsidRDefault="002F054F" w:rsidP="00007401">
      <w:pPr>
        <w:spacing w:before="100" w:beforeAutospacing="1" w:after="100" w:afterAutospacing="1"/>
        <w:ind w:left="360"/>
        <w:jc w:val="left"/>
        <w:rPr>
          <w:rFonts w:ascii="Times New Roman" w:hAnsi="Times New Roman"/>
          <w:sz w:val="22"/>
        </w:rPr>
      </w:pPr>
    </w:p>
    <w:p w14:paraId="0334DBB1" w14:textId="77777777" w:rsidR="002F054F" w:rsidRDefault="002F054F" w:rsidP="00007401">
      <w:pPr>
        <w:spacing w:before="100" w:beforeAutospacing="1" w:after="100" w:afterAutospacing="1"/>
        <w:ind w:left="360"/>
        <w:jc w:val="left"/>
        <w:rPr>
          <w:rFonts w:ascii="Times New Roman" w:hAnsi="Times New Roman"/>
          <w:sz w:val="22"/>
        </w:rPr>
      </w:pPr>
    </w:p>
    <w:p w14:paraId="1DDCCB8D" w14:textId="77777777" w:rsidR="005A61DB" w:rsidRDefault="005214D0" w:rsidP="002F054F">
      <w:pPr>
        <w:pStyle w:val="Heading2"/>
        <w:jc w:val="left"/>
      </w:pPr>
      <w:bookmarkStart w:id="10" w:name="_Toc137513022"/>
      <w:bookmarkStart w:id="11" w:name="_Toc137513124"/>
      <w:r w:rsidRPr="005A61DB">
        <w:lastRenderedPageBreak/>
        <w:t>Weekly task performed by the intern.</w:t>
      </w:r>
      <w:r w:rsidR="00E0251C" w:rsidRPr="005A61DB">
        <w:t xml:space="preserve"> Includes major duties designated to you and assignments you have completed.</w:t>
      </w:r>
      <w:r w:rsidR="00C8053E" w:rsidRPr="005A61DB">
        <w:t xml:space="preserve"> Same to be shown to Faculty S</w:t>
      </w:r>
      <w:r w:rsidR="0041384A" w:rsidRPr="005A61DB">
        <w:t>upervisor during internship.</w:t>
      </w:r>
      <w:bookmarkEnd w:id="10"/>
      <w:bookmarkEnd w:id="11"/>
    </w:p>
    <w:p w14:paraId="3A79A72F" w14:textId="77777777" w:rsidR="005A61DB" w:rsidRPr="005A61DB" w:rsidRDefault="005A61DB" w:rsidP="005A61DB"/>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7169"/>
        <w:gridCol w:w="1525"/>
      </w:tblGrid>
      <w:tr w:rsidR="00F30132" w:rsidRPr="000D250D" w14:paraId="0FC1D307" w14:textId="77777777" w:rsidTr="000D250D">
        <w:tc>
          <w:tcPr>
            <w:tcW w:w="1101" w:type="dxa"/>
            <w:shd w:val="clear" w:color="auto" w:fill="auto"/>
            <w:hideMark/>
          </w:tcPr>
          <w:p w14:paraId="680F8113" w14:textId="77777777" w:rsidR="002F054F" w:rsidRPr="000D250D" w:rsidRDefault="002F054F" w:rsidP="000D250D">
            <w:pPr>
              <w:spacing w:before="100" w:beforeAutospacing="1" w:after="100" w:afterAutospacing="1"/>
              <w:rPr>
                <w:rFonts w:ascii="Times New Roman" w:hAnsi="Times New Roman"/>
                <w:b/>
                <w:bCs/>
                <w:sz w:val="22"/>
              </w:rPr>
            </w:pPr>
            <w:r w:rsidRPr="000D250D">
              <w:rPr>
                <w:rFonts w:ascii="Times New Roman" w:hAnsi="Times New Roman"/>
                <w:b/>
                <w:bCs/>
                <w:sz w:val="22"/>
              </w:rPr>
              <w:t>Weeks</w:t>
            </w:r>
          </w:p>
        </w:tc>
        <w:tc>
          <w:tcPr>
            <w:tcW w:w="7169" w:type="dxa"/>
            <w:shd w:val="clear" w:color="auto" w:fill="auto"/>
            <w:hideMark/>
          </w:tcPr>
          <w:p w14:paraId="35D7AF4A" w14:textId="77777777" w:rsidR="002F054F" w:rsidRPr="000D250D" w:rsidRDefault="002F054F" w:rsidP="000D250D">
            <w:pPr>
              <w:spacing w:before="100" w:beforeAutospacing="1" w:after="100" w:afterAutospacing="1"/>
              <w:rPr>
                <w:rFonts w:ascii="Times New Roman" w:hAnsi="Times New Roman"/>
                <w:b/>
                <w:bCs/>
                <w:sz w:val="22"/>
              </w:rPr>
            </w:pPr>
            <w:r w:rsidRPr="000D250D">
              <w:rPr>
                <w:rFonts w:ascii="Times New Roman" w:hAnsi="Times New Roman"/>
                <w:b/>
                <w:bCs/>
                <w:sz w:val="22"/>
              </w:rPr>
              <w:t>Tasks Performed</w:t>
            </w:r>
          </w:p>
        </w:tc>
        <w:tc>
          <w:tcPr>
            <w:tcW w:w="0" w:type="auto"/>
            <w:shd w:val="clear" w:color="auto" w:fill="auto"/>
            <w:hideMark/>
          </w:tcPr>
          <w:p w14:paraId="2E6C6740" w14:textId="77777777" w:rsidR="002F054F" w:rsidRPr="000D250D" w:rsidRDefault="002F054F" w:rsidP="000D250D">
            <w:pPr>
              <w:spacing w:before="100" w:beforeAutospacing="1" w:after="100" w:afterAutospacing="1"/>
              <w:rPr>
                <w:rFonts w:ascii="Times New Roman" w:hAnsi="Times New Roman"/>
                <w:b/>
                <w:bCs/>
                <w:sz w:val="22"/>
              </w:rPr>
            </w:pPr>
            <w:r w:rsidRPr="000D250D">
              <w:rPr>
                <w:rFonts w:ascii="Times New Roman" w:hAnsi="Times New Roman"/>
                <w:b/>
                <w:bCs/>
                <w:sz w:val="22"/>
              </w:rPr>
              <w:t>No of Hours</w:t>
            </w:r>
          </w:p>
        </w:tc>
      </w:tr>
      <w:tr w:rsidR="00F30132" w:rsidRPr="000D250D" w14:paraId="37D99899" w14:textId="77777777" w:rsidTr="000D250D">
        <w:tc>
          <w:tcPr>
            <w:tcW w:w="1101" w:type="dxa"/>
            <w:shd w:val="clear" w:color="auto" w:fill="auto"/>
            <w:hideMark/>
          </w:tcPr>
          <w:p w14:paraId="19C95FAE" w14:textId="77777777" w:rsidR="00BF103A" w:rsidRPr="000D250D" w:rsidRDefault="00BF103A"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w:t>
            </w:r>
          </w:p>
        </w:tc>
        <w:tc>
          <w:tcPr>
            <w:tcW w:w="7169" w:type="dxa"/>
            <w:shd w:val="clear" w:color="auto" w:fill="auto"/>
            <w:hideMark/>
          </w:tcPr>
          <w:p w14:paraId="5D684929" w14:textId="77777777" w:rsidR="00BF103A"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Assisted in setting up development environment</w:t>
            </w:r>
          </w:p>
          <w:p w14:paraId="04CB9785" w14:textId="77777777" w:rsidR="00BF103A"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 xml:space="preserve">Conducted research on industry best practices </w:t>
            </w:r>
          </w:p>
          <w:p w14:paraId="118072D4" w14:textId="77777777" w:rsidR="00BF103A"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Participated in team meetings and brainstorming sessions</w:t>
            </w:r>
          </w:p>
          <w:p w14:paraId="07C1FA9F" w14:textId="77777777" w:rsidR="00BF103A"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Attended orientation sessions and familiarized with company systems</w:t>
            </w:r>
          </w:p>
        </w:tc>
        <w:tc>
          <w:tcPr>
            <w:tcW w:w="0" w:type="auto"/>
            <w:shd w:val="clear" w:color="auto" w:fill="auto"/>
            <w:hideMark/>
          </w:tcPr>
          <w:p w14:paraId="37B863CE" w14:textId="77777777" w:rsidR="00BF103A" w:rsidRPr="000D250D" w:rsidRDefault="00BF103A"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F30132" w:rsidRPr="000D250D" w14:paraId="0ABE7071" w14:textId="77777777" w:rsidTr="000D250D">
        <w:tc>
          <w:tcPr>
            <w:tcW w:w="1101" w:type="dxa"/>
            <w:shd w:val="clear" w:color="auto" w:fill="auto"/>
            <w:hideMark/>
          </w:tcPr>
          <w:p w14:paraId="31BFF95A" w14:textId="77777777" w:rsidR="002F054F" w:rsidRPr="000D250D" w:rsidRDefault="002F054F" w:rsidP="000D250D">
            <w:pPr>
              <w:spacing w:before="100" w:beforeAutospacing="1" w:after="100" w:afterAutospacing="1"/>
              <w:jc w:val="left"/>
              <w:rPr>
                <w:rFonts w:ascii="Times New Roman" w:hAnsi="Times New Roman"/>
                <w:sz w:val="22"/>
              </w:rPr>
            </w:pPr>
            <w:r w:rsidRPr="000D250D">
              <w:rPr>
                <w:rFonts w:ascii="Times New Roman" w:hAnsi="Times New Roman"/>
                <w:sz w:val="22"/>
              </w:rPr>
              <w:t xml:space="preserve">Week </w:t>
            </w:r>
            <w:r w:rsidR="00BF103A" w:rsidRPr="000D250D">
              <w:rPr>
                <w:rFonts w:ascii="Times New Roman" w:hAnsi="Times New Roman"/>
                <w:sz w:val="22"/>
              </w:rPr>
              <w:t>2</w:t>
            </w:r>
          </w:p>
        </w:tc>
        <w:tc>
          <w:tcPr>
            <w:tcW w:w="7169" w:type="dxa"/>
            <w:shd w:val="clear" w:color="auto" w:fill="auto"/>
            <w:hideMark/>
          </w:tcPr>
          <w:p w14:paraId="2CCDCE62" w14:textId="77777777" w:rsidR="00BF103A"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Continued working on user stories.</w:t>
            </w:r>
          </w:p>
          <w:p w14:paraId="6E735386" w14:textId="77777777" w:rsidR="00924955"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Resolved bugs and defects.</w:t>
            </w:r>
            <w:r w:rsidR="00924955" w:rsidRPr="000D250D">
              <w:rPr>
                <w:rFonts w:ascii="Times New Roman" w:hAnsi="Times New Roman"/>
                <w:sz w:val="22"/>
              </w:rPr>
              <w:t xml:space="preserve"> </w:t>
            </w:r>
          </w:p>
          <w:p w14:paraId="59583849" w14:textId="77777777" w:rsidR="002F054F" w:rsidRPr="000D250D" w:rsidRDefault="00BF103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Participated in code reviews.</w:t>
            </w:r>
          </w:p>
        </w:tc>
        <w:tc>
          <w:tcPr>
            <w:tcW w:w="0" w:type="auto"/>
            <w:shd w:val="clear" w:color="auto" w:fill="auto"/>
            <w:hideMark/>
          </w:tcPr>
          <w:p w14:paraId="2874250F" w14:textId="77777777" w:rsidR="002F054F" w:rsidRPr="000D250D" w:rsidRDefault="008E3879" w:rsidP="000D250D">
            <w:pPr>
              <w:spacing w:before="100" w:beforeAutospacing="1" w:after="100" w:afterAutospacing="1"/>
              <w:jc w:val="left"/>
              <w:rPr>
                <w:rFonts w:ascii="Times New Roman" w:hAnsi="Times New Roman"/>
                <w:sz w:val="22"/>
              </w:rPr>
            </w:pPr>
            <w:r w:rsidRPr="000D250D">
              <w:rPr>
                <w:rFonts w:ascii="Times New Roman" w:hAnsi="Times New Roman"/>
                <w:sz w:val="22"/>
              </w:rPr>
              <w:t>30</w:t>
            </w:r>
            <w:r w:rsidR="002F054F" w:rsidRPr="000D250D">
              <w:rPr>
                <w:rFonts w:ascii="Times New Roman" w:hAnsi="Times New Roman"/>
                <w:sz w:val="22"/>
              </w:rPr>
              <w:t xml:space="preserve"> hours</w:t>
            </w:r>
          </w:p>
        </w:tc>
      </w:tr>
      <w:tr w:rsidR="00F30132" w:rsidRPr="000D250D" w14:paraId="62706106" w14:textId="77777777" w:rsidTr="000D250D">
        <w:tc>
          <w:tcPr>
            <w:tcW w:w="1101" w:type="dxa"/>
            <w:shd w:val="clear" w:color="auto" w:fill="auto"/>
          </w:tcPr>
          <w:p w14:paraId="46EC572C" w14:textId="77777777" w:rsidR="00BF103A" w:rsidRPr="000D250D" w:rsidRDefault="00BF103A" w:rsidP="000D250D">
            <w:pPr>
              <w:spacing w:before="100" w:beforeAutospacing="1" w:after="100" w:afterAutospacing="1"/>
              <w:jc w:val="left"/>
              <w:rPr>
                <w:rFonts w:ascii="Times New Roman" w:hAnsi="Times New Roman"/>
                <w:sz w:val="22"/>
              </w:rPr>
            </w:pPr>
            <w:r w:rsidRPr="000D250D">
              <w:rPr>
                <w:rFonts w:ascii="Times New Roman" w:hAnsi="Times New Roman"/>
                <w:sz w:val="22"/>
              </w:rPr>
              <w:t xml:space="preserve">Week </w:t>
            </w:r>
            <w:r w:rsidR="00561F49" w:rsidRPr="000D250D">
              <w:rPr>
                <w:rFonts w:ascii="Times New Roman" w:hAnsi="Times New Roman"/>
                <w:sz w:val="22"/>
              </w:rPr>
              <w:t>3</w:t>
            </w:r>
          </w:p>
        </w:tc>
        <w:tc>
          <w:tcPr>
            <w:tcW w:w="7169" w:type="dxa"/>
            <w:shd w:val="clear" w:color="auto" w:fill="auto"/>
          </w:tcPr>
          <w:p w14:paraId="73D90EB2"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Developed a new feature for the company's website</w:t>
            </w:r>
          </w:p>
          <w:p w14:paraId="6915A917"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Collaborated with team members on project planning</w:t>
            </w:r>
          </w:p>
          <w:p w14:paraId="7F04BCE1" w14:textId="77777777" w:rsidR="00BF103A"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Attended a workshop on agile development methodologies</w:t>
            </w:r>
            <w:r w:rsidR="00BF103A" w:rsidRPr="000D250D">
              <w:rPr>
                <w:rFonts w:ascii="Times New Roman" w:hAnsi="Times New Roman"/>
                <w:sz w:val="22"/>
              </w:rPr>
              <w:t xml:space="preserve"> </w:t>
            </w:r>
          </w:p>
          <w:p w14:paraId="73CF08A9" w14:textId="77777777" w:rsidR="00BF103A"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Conducted performance testing on a web application</w:t>
            </w:r>
          </w:p>
        </w:tc>
        <w:tc>
          <w:tcPr>
            <w:tcW w:w="0" w:type="auto"/>
            <w:shd w:val="clear" w:color="auto" w:fill="auto"/>
          </w:tcPr>
          <w:p w14:paraId="688C1E39" w14:textId="77777777" w:rsidR="00BF103A" w:rsidRPr="000D250D" w:rsidRDefault="00BF103A"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F30132" w:rsidRPr="000D250D" w14:paraId="3C8623D2" w14:textId="77777777" w:rsidTr="000D250D">
        <w:tc>
          <w:tcPr>
            <w:tcW w:w="1101" w:type="dxa"/>
            <w:shd w:val="clear" w:color="auto" w:fill="auto"/>
          </w:tcPr>
          <w:p w14:paraId="0C4707BD"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4</w:t>
            </w:r>
          </w:p>
        </w:tc>
        <w:tc>
          <w:tcPr>
            <w:tcW w:w="7169" w:type="dxa"/>
            <w:shd w:val="clear" w:color="auto" w:fill="auto"/>
          </w:tcPr>
          <w:p w14:paraId="1C0087FF"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Fixed bugs and issues reported by users</w:t>
            </w:r>
          </w:p>
          <w:p w14:paraId="5B6E0D2A"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Assisted in database design and optimization</w:t>
            </w:r>
          </w:p>
          <w:p w14:paraId="27FBE1B2"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 xml:space="preserve">Participated in a brainstorming session for a new project </w:t>
            </w:r>
          </w:p>
          <w:p w14:paraId="050E308D"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Implemented a new API endpoint for data retrieval</w:t>
            </w:r>
          </w:p>
        </w:tc>
        <w:tc>
          <w:tcPr>
            <w:tcW w:w="0" w:type="auto"/>
            <w:shd w:val="clear" w:color="auto" w:fill="auto"/>
          </w:tcPr>
          <w:p w14:paraId="0C693E42"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561F49" w:rsidRPr="000D250D" w14:paraId="66D7BD68" w14:textId="77777777" w:rsidTr="000D250D">
        <w:tc>
          <w:tcPr>
            <w:tcW w:w="1101" w:type="dxa"/>
            <w:shd w:val="clear" w:color="auto" w:fill="auto"/>
          </w:tcPr>
          <w:p w14:paraId="011911D3"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5</w:t>
            </w:r>
          </w:p>
        </w:tc>
        <w:tc>
          <w:tcPr>
            <w:tcW w:w="7169" w:type="dxa"/>
            <w:shd w:val="clear" w:color="auto" w:fill="auto"/>
          </w:tcPr>
          <w:p w14:paraId="39CD79A9"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Worked on code refactoring to improve code quality</w:t>
            </w:r>
          </w:p>
          <w:p w14:paraId="1AC1101B"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Assisted in writing technical documentation</w:t>
            </w:r>
          </w:p>
          <w:p w14:paraId="7B93943A"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Attended a team meeting to discuss project progress</w:t>
            </w:r>
          </w:p>
          <w:p w14:paraId="67AA6CA7" w14:textId="77777777" w:rsidR="00561F49" w:rsidRPr="000D250D" w:rsidRDefault="00561F49"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Researched and experimented with new programming languages</w:t>
            </w:r>
          </w:p>
        </w:tc>
        <w:tc>
          <w:tcPr>
            <w:tcW w:w="0" w:type="auto"/>
            <w:shd w:val="clear" w:color="auto" w:fill="auto"/>
          </w:tcPr>
          <w:p w14:paraId="10173EFA"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561F49" w:rsidRPr="000D250D" w14:paraId="574D20F7" w14:textId="77777777" w:rsidTr="000D250D">
        <w:tc>
          <w:tcPr>
            <w:tcW w:w="1101" w:type="dxa"/>
            <w:shd w:val="clear" w:color="auto" w:fill="auto"/>
          </w:tcPr>
          <w:p w14:paraId="7D8A2EA5"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 xml:space="preserve">Week </w:t>
            </w:r>
            <w:r w:rsidR="00221597" w:rsidRPr="000D250D">
              <w:rPr>
                <w:rFonts w:ascii="Times New Roman" w:hAnsi="Times New Roman"/>
                <w:sz w:val="22"/>
              </w:rPr>
              <w:t>6</w:t>
            </w:r>
          </w:p>
        </w:tc>
        <w:tc>
          <w:tcPr>
            <w:tcW w:w="7169" w:type="dxa"/>
            <w:shd w:val="clear" w:color="auto" w:fill="auto"/>
          </w:tcPr>
          <w:p w14:paraId="392C776A" w14:textId="77777777" w:rsidR="00561F49"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Implemented security updates and vulnerability fixes</w:t>
            </w:r>
          </w:p>
          <w:p w14:paraId="79EDE091" w14:textId="77777777" w:rsidR="00561F49"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Assisted in performance testing and optimization</w:t>
            </w:r>
          </w:p>
          <w:p w14:paraId="35CD0A52" w14:textId="77777777" w:rsidR="00561F49"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Collaborated with QA team for software testing</w:t>
            </w:r>
            <w:r w:rsidR="00561F49" w:rsidRPr="000D250D">
              <w:rPr>
                <w:rFonts w:ascii="Times New Roman" w:hAnsi="Times New Roman"/>
                <w:sz w:val="22"/>
              </w:rPr>
              <w:t xml:space="preserve"> </w:t>
            </w:r>
          </w:p>
          <w:p w14:paraId="1611B825" w14:textId="77777777" w:rsidR="00561F49"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Prepared a presentation on a relevant software topic</w:t>
            </w:r>
          </w:p>
        </w:tc>
        <w:tc>
          <w:tcPr>
            <w:tcW w:w="0" w:type="auto"/>
            <w:shd w:val="clear" w:color="auto" w:fill="auto"/>
          </w:tcPr>
          <w:p w14:paraId="40D21A70" w14:textId="77777777" w:rsidR="00561F49" w:rsidRPr="000D250D" w:rsidRDefault="00561F49"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221597" w:rsidRPr="000D250D" w14:paraId="609F5311" w14:textId="77777777" w:rsidTr="000D250D">
        <w:tc>
          <w:tcPr>
            <w:tcW w:w="1101" w:type="dxa"/>
            <w:shd w:val="clear" w:color="auto" w:fill="auto"/>
          </w:tcPr>
          <w:p w14:paraId="44F67B3F"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7</w:t>
            </w:r>
          </w:p>
        </w:tc>
        <w:tc>
          <w:tcPr>
            <w:tcW w:w="7169" w:type="dxa"/>
            <w:shd w:val="clear" w:color="auto" w:fill="auto"/>
          </w:tcPr>
          <w:p w14:paraId="3EE2FFB8"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Prepared for the release of the software</w:t>
            </w:r>
          </w:p>
          <w:p w14:paraId="25791BE6"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Collaborated with team members on project planning</w:t>
            </w:r>
          </w:p>
          <w:p w14:paraId="3230092B"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Conducted performance testing on software</w:t>
            </w:r>
          </w:p>
        </w:tc>
        <w:tc>
          <w:tcPr>
            <w:tcW w:w="0" w:type="auto"/>
            <w:shd w:val="clear" w:color="auto" w:fill="auto"/>
          </w:tcPr>
          <w:p w14:paraId="77DC7C74"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221597" w:rsidRPr="000D250D" w14:paraId="5FA95999" w14:textId="77777777" w:rsidTr="000D250D">
        <w:tc>
          <w:tcPr>
            <w:tcW w:w="1101" w:type="dxa"/>
            <w:shd w:val="clear" w:color="auto" w:fill="auto"/>
          </w:tcPr>
          <w:p w14:paraId="5B42A6CA"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8</w:t>
            </w:r>
          </w:p>
        </w:tc>
        <w:tc>
          <w:tcPr>
            <w:tcW w:w="7169" w:type="dxa"/>
            <w:shd w:val="clear" w:color="auto" w:fill="auto"/>
          </w:tcPr>
          <w:p w14:paraId="270577A4"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Resolved any last-minute issues</w:t>
            </w:r>
          </w:p>
          <w:p w14:paraId="17CB8368"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Supported the software after it was released</w:t>
            </w:r>
          </w:p>
          <w:p w14:paraId="757CE26D" w14:textId="77777777" w:rsidR="00221597" w:rsidRPr="000D250D" w:rsidRDefault="0022159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 xml:space="preserve">Answered customer questions </w:t>
            </w:r>
          </w:p>
        </w:tc>
        <w:tc>
          <w:tcPr>
            <w:tcW w:w="0" w:type="auto"/>
            <w:shd w:val="clear" w:color="auto" w:fill="auto"/>
          </w:tcPr>
          <w:p w14:paraId="530771E6"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221597" w:rsidRPr="000D250D" w14:paraId="64A4966D" w14:textId="77777777" w:rsidTr="000D250D">
        <w:tc>
          <w:tcPr>
            <w:tcW w:w="1101" w:type="dxa"/>
            <w:shd w:val="clear" w:color="auto" w:fill="auto"/>
          </w:tcPr>
          <w:p w14:paraId="7EDF22A3"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 xml:space="preserve">Week </w:t>
            </w:r>
            <w:r w:rsidR="00CF7A87" w:rsidRPr="000D250D">
              <w:rPr>
                <w:rFonts w:ascii="Times New Roman" w:hAnsi="Times New Roman"/>
                <w:sz w:val="22"/>
              </w:rPr>
              <w:t>9</w:t>
            </w:r>
          </w:p>
        </w:tc>
        <w:tc>
          <w:tcPr>
            <w:tcW w:w="7169" w:type="dxa"/>
            <w:shd w:val="clear" w:color="auto" w:fill="auto"/>
          </w:tcPr>
          <w:p w14:paraId="5140C22C" w14:textId="77777777" w:rsidR="00221597" w:rsidRPr="000D250D" w:rsidRDefault="00CF7A8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Completed all of my assigned tasks</w:t>
            </w:r>
          </w:p>
          <w:p w14:paraId="3C65EEAC" w14:textId="77777777" w:rsidR="00221597" w:rsidRPr="000D250D" w:rsidRDefault="00CF7A8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Reviewed the code of my fellow teammates</w:t>
            </w:r>
          </w:p>
          <w:p w14:paraId="2D820A69" w14:textId="77777777" w:rsidR="00221597" w:rsidRPr="000D250D" w:rsidRDefault="00CF7A87"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Helped QA team to prepare for a presentation to the client</w:t>
            </w:r>
            <w:r w:rsidR="00221597" w:rsidRPr="000D250D">
              <w:rPr>
                <w:rFonts w:ascii="Times New Roman" w:hAnsi="Times New Roman"/>
                <w:sz w:val="22"/>
              </w:rPr>
              <w:t xml:space="preserve"> </w:t>
            </w:r>
          </w:p>
        </w:tc>
        <w:tc>
          <w:tcPr>
            <w:tcW w:w="0" w:type="auto"/>
            <w:shd w:val="clear" w:color="auto" w:fill="auto"/>
          </w:tcPr>
          <w:p w14:paraId="70D63462" w14:textId="77777777" w:rsidR="00221597" w:rsidRPr="000D250D" w:rsidRDefault="00221597" w:rsidP="000D250D">
            <w:pPr>
              <w:spacing w:before="100" w:beforeAutospacing="1" w:after="100" w:afterAutospacing="1"/>
              <w:jc w:val="left"/>
              <w:rPr>
                <w:rFonts w:ascii="Times New Roman" w:hAnsi="Times New Roman"/>
                <w:sz w:val="22"/>
              </w:rPr>
            </w:pPr>
            <w:r w:rsidRPr="000D250D">
              <w:rPr>
                <w:rFonts w:ascii="Times New Roman" w:hAnsi="Times New Roman"/>
                <w:sz w:val="22"/>
              </w:rPr>
              <w:t>30 hours</w:t>
            </w:r>
          </w:p>
        </w:tc>
      </w:tr>
      <w:tr w:rsidR="00CF7A87" w:rsidRPr="000D250D" w14:paraId="1D84E72E" w14:textId="77777777" w:rsidTr="000D250D">
        <w:tc>
          <w:tcPr>
            <w:tcW w:w="1101" w:type="dxa"/>
            <w:shd w:val="clear" w:color="auto" w:fill="auto"/>
          </w:tcPr>
          <w:p w14:paraId="192BB322" w14:textId="77777777" w:rsidR="00CF7A87" w:rsidRPr="000D250D" w:rsidRDefault="00CF7A87" w:rsidP="000D250D">
            <w:pPr>
              <w:spacing w:before="100" w:beforeAutospacing="1" w:after="100" w:afterAutospacing="1"/>
              <w:jc w:val="left"/>
              <w:rPr>
                <w:rFonts w:ascii="Times New Roman" w:hAnsi="Times New Roman"/>
                <w:sz w:val="22"/>
              </w:rPr>
            </w:pPr>
            <w:r w:rsidRPr="000D250D">
              <w:rPr>
                <w:rFonts w:ascii="Times New Roman" w:hAnsi="Times New Roman"/>
                <w:sz w:val="22"/>
              </w:rPr>
              <w:lastRenderedPageBreak/>
              <w:t xml:space="preserve">Week </w:t>
            </w:r>
            <w:r w:rsidR="00EE7925" w:rsidRPr="000D250D">
              <w:rPr>
                <w:rFonts w:ascii="Times New Roman" w:hAnsi="Times New Roman"/>
                <w:sz w:val="22"/>
              </w:rPr>
              <w:t>10</w:t>
            </w:r>
          </w:p>
        </w:tc>
        <w:tc>
          <w:tcPr>
            <w:tcW w:w="7169" w:type="dxa"/>
            <w:shd w:val="clear" w:color="auto" w:fill="auto"/>
          </w:tcPr>
          <w:p w14:paraId="3C83E988" w14:textId="77777777" w:rsidR="00CF7A87" w:rsidRPr="000D250D" w:rsidRDefault="005F345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The project was successfully deployed to production</w:t>
            </w:r>
          </w:p>
          <w:p w14:paraId="2BA2D981" w14:textId="77777777" w:rsidR="00CF7A87" w:rsidRPr="000D250D" w:rsidRDefault="005F345A"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Received positive feedback from my manager</w:t>
            </w:r>
          </w:p>
        </w:tc>
        <w:tc>
          <w:tcPr>
            <w:tcW w:w="0" w:type="auto"/>
            <w:shd w:val="clear" w:color="auto" w:fill="auto"/>
          </w:tcPr>
          <w:p w14:paraId="217EEE33" w14:textId="77777777" w:rsidR="00CF7A87" w:rsidRPr="000D250D" w:rsidRDefault="00EE7925" w:rsidP="000D250D">
            <w:pPr>
              <w:spacing w:before="100" w:beforeAutospacing="1" w:after="100" w:afterAutospacing="1"/>
              <w:jc w:val="left"/>
              <w:rPr>
                <w:rFonts w:ascii="Times New Roman" w:hAnsi="Times New Roman"/>
                <w:sz w:val="22"/>
              </w:rPr>
            </w:pPr>
            <w:r w:rsidRPr="000D250D">
              <w:rPr>
                <w:rFonts w:ascii="Times New Roman" w:hAnsi="Times New Roman"/>
                <w:sz w:val="22"/>
              </w:rPr>
              <w:t>20</w:t>
            </w:r>
            <w:r w:rsidR="00CF7A87" w:rsidRPr="000D250D">
              <w:rPr>
                <w:rFonts w:ascii="Times New Roman" w:hAnsi="Times New Roman"/>
                <w:sz w:val="22"/>
              </w:rPr>
              <w:t xml:space="preserve"> hours</w:t>
            </w:r>
          </w:p>
        </w:tc>
      </w:tr>
      <w:tr w:rsidR="00594B7D" w:rsidRPr="000D250D" w14:paraId="52ED2A3D" w14:textId="77777777" w:rsidTr="000D250D">
        <w:tc>
          <w:tcPr>
            <w:tcW w:w="1101" w:type="dxa"/>
            <w:shd w:val="clear" w:color="auto" w:fill="auto"/>
          </w:tcPr>
          <w:p w14:paraId="0EA5A296"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11</w:t>
            </w:r>
          </w:p>
        </w:tc>
        <w:tc>
          <w:tcPr>
            <w:tcW w:w="7169" w:type="dxa"/>
            <w:shd w:val="clear" w:color="auto" w:fill="auto"/>
          </w:tcPr>
          <w:p w14:paraId="035B03ED" w14:textId="77777777" w:rsidR="00594B7D" w:rsidRPr="000D250D" w:rsidRDefault="008440A3"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Started working on a new project</w:t>
            </w:r>
          </w:p>
          <w:p w14:paraId="55B24DC0" w14:textId="77777777" w:rsidR="00594B7D" w:rsidRPr="000D250D" w:rsidRDefault="008440A3"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Learned about the new project's requirements</w:t>
            </w:r>
            <w:r w:rsidR="00594B7D" w:rsidRPr="000D250D">
              <w:rPr>
                <w:rFonts w:ascii="Times New Roman" w:hAnsi="Times New Roman"/>
                <w:sz w:val="22"/>
              </w:rPr>
              <w:t xml:space="preserve"> </w:t>
            </w:r>
          </w:p>
          <w:p w14:paraId="345D907F" w14:textId="77777777" w:rsidR="008440A3" w:rsidRPr="000D250D" w:rsidRDefault="008440A3"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Started working on some of the initial tasks</w:t>
            </w:r>
          </w:p>
        </w:tc>
        <w:tc>
          <w:tcPr>
            <w:tcW w:w="0" w:type="auto"/>
            <w:shd w:val="clear" w:color="auto" w:fill="auto"/>
          </w:tcPr>
          <w:p w14:paraId="047D3880"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20 hours</w:t>
            </w:r>
          </w:p>
        </w:tc>
      </w:tr>
      <w:tr w:rsidR="00594B7D" w:rsidRPr="000D250D" w14:paraId="6741816D" w14:textId="77777777" w:rsidTr="000D250D">
        <w:tc>
          <w:tcPr>
            <w:tcW w:w="1101" w:type="dxa"/>
            <w:shd w:val="clear" w:color="auto" w:fill="auto"/>
          </w:tcPr>
          <w:p w14:paraId="6F7A58A6"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12</w:t>
            </w:r>
          </w:p>
        </w:tc>
        <w:tc>
          <w:tcPr>
            <w:tcW w:w="7169" w:type="dxa"/>
            <w:shd w:val="clear" w:color="auto" w:fill="auto"/>
          </w:tcPr>
          <w:p w14:paraId="43A7C720" w14:textId="77777777" w:rsidR="00594B7D" w:rsidRPr="000D250D" w:rsidRDefault="00FC0CEC"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Continued working on the new project</w:t>
            </w:r>
          </w:p>
          <w:p w14:paraId="168EE2FB" w14:textId="77777777" w:rsidR="00594B7D" w:rsidRPr="000D250D" w:rsidRDefault="00FC0CEC"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Attended a few meetings to discuss the project</w:t>
            </w:r>
            <w:r w:rsidR="00594B7D" w:rsidRPr="000D250D">
              <w:rPr>
                <w:rFonts w:ascii="Times New Roman" w:hAnsi="Times New Roman"/>
                <w:sz w:val="22"/>
              </w:rPr>
              <w:t xml:space="preserve"> </w:t>
            </w:r>
          </w:p>
          <w:p w14:paraId="02A66E2F" w14:textId="77777777" w:rsidR="00FC0CEC" w:rsidRPr="000D250D" w:rsidRDefault="00FC0CEC"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Helped fellow teammates to debug some of the code</w:t>
            </w:r>
          </w:p>
        </w:tc>
        <w:tc>
          <w:tcPr>
            <w:tcW w:w="0" w:type="auto"/>
            <w:shd w:val="clear" w:color="auto" w:fill="auto"/>
          </w:tcPr>
          <w:p w14:paraId="45DDC0FD"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20 hours</w:t>
            </w:r>
          </w:p>
        </w:tc>
      </w:tr>
      <w:tr w:rsidR="00594B7D" w:rsidRPr="000D250D" w14:paraId="5A26BD5B" w14:textId="77777777" w:rsidTr="000D250D">
        <w:tc>
          <w:tcPr>
            <w:tcW w:w="1101" w:type="dxa"/>
            <w:shd w:val="clear" w:color="auto" w:fill="auto"/>
          </w:tcPr>
          <w:p w14:paraId="570F296F"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13</w:t>
            </w:r>
          </w:p>
        </w:tc>
        <w:tc>
          <w:tcPr>
            <w:tcW w:w="7169" w:type="dxa"/>
            <w:shd w:val="clear" w:color="auto" w:fill="auto"/>
          </w:tcPr>
          <w:p w14:paraId="7BB5644F" w14:textId="77777777" w:rsidR="00594B7D" w:rsidRPr="000D250D" w:rsidRDefault="00594B7D"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Continued working on additional tasks</w:t>
            </w:r>
          </w:p>
          <w:p w14:paraId="78D6147F" w14:textId="77777777" w:rsidR="00594B7D" w:rsidRPr="000D250D" w:rsidRDefault="00594B7D"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Helped dev ops t</w:t>
            </w:r>
            <w:r w:rsidR="00B14762" w:rsidRPr="000D250D">
              <w:rPr>
                <w:rFonts w:ascii="Times New Roman" w:hAnsi="Times New Roman"/>
                <w:sz w:val="22"/>
              </w:rPr>
              <w:t>ea</w:t>
            </w:r>
            <w:r w:rsidRPr="000D250D">
              <w:rPr>
                <w:rFonts w:ascii="Times New Roman" w:hAnsi="Times New Roman"/>
                <w:sz w:val="22"/>
              </w:rPr>
              <w:t xml:space="preserve">m to deploy the </w:t>
            </w:r>
            <w:r w:rsidR="00B14762" w:rsidRPr="000D250D">
              <w:rPr>
                <w:rFonts w:ascii="Times New Roman" w:hAnsi="Times New Roman"/>
                <w:sz w:val="22"/>
              </w:rPr>
              <w:t xml:space="preserve">previous </w:t>
            </w:r>
            <w:r w:rsidRPr="000D250D">
              <w:rPr>
                <w:rFonts w:ascii="Times New Roman" w:hAnsi="Times New Roman"/>
                <w:sz w:val="22"/>
              </w:rPr>
              <w:t xml:space="preserve">project to production </w:t>
            </w:r>
          </w:p>
          <w:p w14:paraId="47DD3842" w14:textId="77777777" w:rsidR="00523A34" w:rsidRPr="000D250D" w:rsidRDefault="00523A34"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Fixed bugs and issues reported by users</w:t>
            </w:r>
          </w:p>
        </w:tc>
        <w:tc>
          <w:tcPr>
            <w:tcW w:w="0" w:type="auto"/>
            <w:shd w:val="clear" w:color="auto" w:fill="auto"/>
          </w:tcPr>
          <w:p w14:paraId="0CC41A04"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20 hours</w:t>
            </w:r>
          </w:p>
        </w:tc>
      </w:tr>
      <w:tr w:rsidR="00594B7D" w:rsidRPr="000D250D" w14:paraId="35AF4A3F" w14:textId="77777777" w:rsidTr="000D250D">
        <w:tc>
          <w:tcPr>
            <w:tcW w:w="1101" w:type="dxa"/>
            <w:shd w:val="clear" w:color="auto" w:fill="auto"/>
          </w:tcPr>
          <w:p w14:paraId="1B3B24DA"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14</w:t>
            </w:r>
          </w:p>
        </w:tc>
        <w:tc>
          <w:tcPr>
            <w:tcW w:w="7169" w:type="dxa"/>
            <w:shd w:val="clear" w:color="auto" w:fill="auto"/>
          </w:tcPr>
          <w:p w14:paraId="47017C09" w14:textId="77777777" w:rsidR="00696638" w:rsidRPr="000D250D" w:rsidRDefault="00594B7D"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Continued working on additional tasks</w:t>
            </w:r>
          </w:p>
          <w:p w14:paraId="1F0051FE" w14:textId="77777777" w:rsidR="00594B7D" w:rsidRPr="000D250D" w:rsidRDefault="00696638"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Completed all of my assigned tasks</w:t>
            </w:r>
          </w:p>
          <w:p w14:paraId="6A564640" w14:textId="77777777" w:rsidR="00696638" w:rsidRPr="000D250D" w:rsidRDefault="00696638"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Reviewed the code of my teammates</w:t>
            </w:r>
          </w:p>
        </w:tc>
        <w:tc>
          <w:tcPr>
            <w:tcW w:w="0" w:type="auto"/>
            <w:shd w:val="clear" w:color="auto" w:fill="auto"/>
          </w:tcPr>
          <w:p w14:paraId="0AD2024F"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20 hours</w:t>
            </w:r>
          </w:p>
        </w:tc>
      </w:tr>
      <w:tr w:rsidR="00594B7D" w:rsidRPr="000D250D" w14:paraId="0A470D28" w14:textId="77777777" w:rsidTr="000D250D">
        <w:tc>
          <w:tcPr>
            <w:tcW w:w="1101" w:type="dxa"/>
            <w:shd w:val="clear" w:color="auto" w:fill="auto"/>
          </w:tcPr>
          <w:p w14:paraId="20C0198C"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Week 15</w:t>
            </w:r>
          </w:p>
        </w:tc>
        <w:tc>
          <w:tcPr>
            <w:tcW w:w="7169" w:type="dxa"/>
            <w:shd w:val="clear" w:color="auto" w:fill="auto"/>
          </w:tcPr>
          <w:p w14:paraId="04A0CE5B" w14:textId="77777777" w:rsidR="00594B7D" w:rsidRPr="000D250D" w:rsidRDefault="000D4795"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Participated in project feedback</w:t>
            </w:r>
          </w:p>
          <w:p w14:paraId="281918E8" w14:textId="77777777" w:rsidR="000D4795" w:rsidRPr="000D250D" w:rsidRDefault="000D4795"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Assisted in preparing project release notes</w:t>
            </w:r>
          </w:p>
          <w:p w14:paraId="65DD3753" w14:textId="77777777" w:rsidR="000D4795" w:rsidRPr="000D250D" w:rsidRDefault="000D4795" w:rsidP="000D250D">
            <w:pPr>
              <w:numPr>
                <w:ilvl w:val="0"/>
                <w:numId w:val="22"/>
              </w:numPr>
              <w:spacing w:before="100" w:beforeAutospacing="1"/>
              <w:ind w:left="179" w:hanging="207"/>
              <w:jc w:val="left"/>
              <w:rPr>
                <w:rFonts w:ascii="Times New Roman" w:hAnsi="Times New Roman"/>
                <w:sz w:val="22"/>
              </w:rPr>
            </w:pPr>
            <w:r w:rsidRPr="000D250D">
              <w:rPr>
                <w:rFonts w:ascii="Times New Roman" w:hAnsi="Times New Roman"/>
                <w:sz w:val="22"/>
              </w:rPr>
              <w:t>Concluded internship with a presentation to the team</w:t>
            </w:r>
          </w:p>
        </w:tc>
        <w:tc>
          <w:tcPr>
            <w:tcW w:w="0" w:type="auto"/>
            <w:shd w:val="clear" w:color="auto" w:fill="auto"/>
          </w:tcPr>
          <w:p w14:paraId="72A04A15" w14:textId="77777777" w:rsidR="00594B7D" w:rsidRPr="000D250D" w:rsidRDefault="00594B7D" w:rsidP="000D250D">
            <w:pPr>
              <w:spacing w:before="100" w:beforeAutospacing="1" w:after="100" w:afterAutospacing="1"/>
              <w:jc w:val="left"/>
              <w:rPr>
                <w:rFonts w:ascii="Times New Roman" w:hAnsi="Times New Roman"/>
                <w:sz w:val="22"/>
              </w:rPr>
            </w:pPr>
            <w:r w:rsidRPr="000D250D">
              <w:rPr>
                <w:rFonts w:ascii="Times New Roman" w:hAnsi="Times New Roman"/>
                <w:sz w:val="22"/>
              </w:rPr>
              <w:t>20 hours</w:t>
            </w:r>
          </w:p>
        </w:tc>
      </w:tr>
    </w:tbl>
    <w:p w14:paraId="62D05F04" w14:textId="77777777" w:rsidR="005214D0" w:rsidRDefault="005214D0" w:rsidP="005214D0">
      <w:pPr>
        <w:spacing w:before="100" w:beforeAutospacing="1" w:after="100" w:afterAutospacing="1"/>
        <w:rPr>
          <w:rFonts w:ascii="Times New Roman" w:hAnsi="Times New Roman"/>
          <w:sz w:val="22"/>
        </w:rPr>
      </w:pPr>
    </w:p>
    <w:p w14:paraId="6EDA1217" w14:textId="77777777" w:rsidR="00221597" w:rsidRDefault="00221597" w:rsidP="005214D0">
      <w:pPr>
        <w:spacing w:before="100" w:beforeAutospacing="1" w:after="100" w:afterAutospacing="1"/>
        <w:rPr>
          <w:rFonts w:ascii="Times New Roman" w:hAnsi="Times New Roman"/>
          <w:sz w:val="22"/>
        </w:rPr>
      </w:pPr>
    </w:p>
    <w:p w14:paraId="3EF4DCF0" w14:textId="77777777" w:rsidR="00221597" w:rsidRDefault="00221597" w:rsidP="005214D0">
      <w:pPr>
        <w:spacing w:before="100" w:beforeAutospacing="1" w:after="100" w:afterAutospacing="1"/>
        <w:rPr>
          <w:rFonts w:ascii="Times New Roman" w:hAnsi="Times New Roman"/>
          <w:sz w:val="22"/>
        </w:rPr>
      </w:pPr>
    </w:p>
    <w:p w14:paraId="52CCC245" w14:textId="77777777" w:rsidR="000827A2" w:rsidRDefault="000827A2" w:rsidP="005214D0">
      <w:pPr>
        <w:spacing w:before="100" w:beforeAutospacing="1" w:after="100" w:afterAutospacing="1"/>
        <w:rPr>
          <w:rFonts w:ascii="Times New Roman" w:hAnsi="Times New Roman"/>
          <w:sz w:val="22"/>
        </w:rPr>
      </w:pPr>
    </w:p>
    <w:p w14:paraId="1445BE2A" w14:textId="77777777" w:rsidR="000827A2" w:rsidRDefault="000827A2" w:rsidP="005214D0">
      <w:pPr>
        <w:spacing w:before="100" w:beforeAutospacing="1" w:after="100" w:afterAutospacing="1"/>
        <w:rPr>
          <w:rFonts w:ascii="Times New Roman" w:hAnsi="Times New Roman"/>
          <w:sz w:val="22"/>
        </w:rPr>
      </w:pPr>
    </w:p>
    <w:p w14:paraId="529D16B7" w14:textId="77777777" w:rsidR="000827A2" w:rsidRDefault="000827A2" w:rsidP="005214D0">
      <w:pPr>
        <w:spacing w:before="100" w:beforeAutospacing="1" w:after="100" w:afterAutospacing="1"/>
        <w:rPr>
          <w:rFonts w:ascii="Times New Roman" w:hAnsi="Times New Roman"/>
          <w:sz w:val="22"/>
        </w:rPr>
      </w:pPr>
    </w:p>
    <w:p w14:paraId="6F7D52EE" w14:textId="77777777" w:rsidR="000827A2" w:rsidRDefault="000827A2" w:rsidP="005214D0">
      <w:pPr>
        <w:spacing w:before="100" w:beforeAutospacing="1" w:after="100" w:afterAutospacing="1"/>
        <w:rPr>
          <w:rFonts w:ascii="Times New Roman" w:hAnsi="Times New Roman"/>
          <w:sz w:val="22"/>
        </w:rPr>
      </w:pPr>
    </w:p>
    <w:p w14:paraId="35E3563E" w14:textId="77777777" w:rsidR="000827A2" w:rsidRDefault="000827A2" w:rsidP="005214D0">
      <w:pPr>
        <w:spacing w:before="100" w:beforeAutospacing="1" w:after="100" w:afterAutospacing="1"/>
        <w:rPr>
          <w:rFonts w:ascii="Times New Roman" w:hAnsi="Times New Roman"/>
          <w:sz w:val="22"/>
        </w:rPr>
      </w:pPr>
    </w:p>
    <w:p w14:paraId="6D706402" w14:textId="77777777" w:rsidR="00221597" w:rsidRPr="00B1714D" w:rsidRDefault="00000000" w:rsidP="005214D0">
      <w:pPr>
        <w:spacing w:before="100" w:beforeAutospacing="1" w:after="100" w:afterAutospacing="1"/>
        <w:rPr>
          <w:rFonts w:ascii="Times New Roman" w:hAnsi="Times New Roman"/>
          <w:sz w:val="22"/>
        </w:rPr>
      </w:pPr>
      <w:r>
        <w:rPr>
          <w:noProof/>
        </w:rPr>
        <w:pict w14:anchorId="6DCF533B">
          <v:shape id="_x0000_s1032" type="#_x0000_t75" style="position:absolute;left:0;text-align:left;margin-left:184.05pt;margin-top:2.5pt;width:112.75pt;height:48.25pt;rotation:-702981fd;z-index:-3;mso-position-horizontal-relative:text;mso-position-vertical-relative:text;mso-width-relative:page;mso-height-relative:page">
            <v:imagedata r:id="rId13" o:title="signature"/>
          </v:shape>
        </w:pict>
      </w:r>
    </w:p>
    <w:p w14:paraId="0BB9989E" w14:textId="77777777" w:rsidR="00C05942" w:rsidRPr="00B1714D" w:rsidRDefault="00000000" w:rsidP="00C05942">
      <w:pPr>
        <w:pStyle w:val="Sectionheader"/>
        <w:spacing w:line="480" w:lineRule="auto"/>
        <w:jc w:val="left"/>
        <w:rPr>
          <w:rFonts w:ascii="Times New Roman" w:hAnsi="Times New Roman"/>
          <w:sz w:val="22"/>
        </w:rPr>
      </w:pPr>
      <w:r>
        <w:rPr>
          <w:noProof/>
        </w:rPr>
        <w:pict w14:anchorId="45B9030F">
          <v:shape id="_x0000_s1033" type="#_x0000_t75" style="position:absolute;margin-left:202.4pt;margin-top:21.8pt;width:105.95pt;height:62.5pt;rotation:-768178fd;z-index:-2;mso-position-horizontal-relative:text;mso-position-vertical-relative:text;mso-width-relative:page;mso-height-relative:page">
            <v:imagedata r:id="rId11" o:title="Capture"/>
          </v:shape>
        </w:pict>
      </w:r>
      <w:r w:rsidR="00C05942" w:rsidRPr="00B1714D">
        <w:rPr>
          <w:rFonts w:ascii="Times New Roman" w:hAnsi="Times New Roman"/>
          <w:sz w:val="22"/>
        </w:rPr>
        <w:t xml:space="preserve">Site Supervisor signature: ________________________ </w:t>
      </w:r>
    </w:p>
    <w:p w14:paraId="6A208A7C" w14:textId="77777777" w:rsidR="004168CC" w:rsidRDefault="004168CC" w:rsidP="00C05942">
      <w:pPr>
        <w:pStyle w:val="Sectionheader"/>
        <w:spacing w:line="480" w:lineRule="auto"/>
        <w:jc w:val="left"/>
        <w:rPr>
          <w:rFonts w:ascii="Times New Roman" w:hAnsi="Times New Roman"/>
          <w:sz w:val="22"/>
        </w:rPr>
      </w:pPr>
    </w:p>
    <w:p w14:paraId="749A89BD" w14:textId="61B59F66" w:rsidR="004168CC" w:rsidRDefault="00C05942" w:rsidP="00C05942">
      <w:pPr>
        <w:pStyle w:val="Sectionheader"/>
        <w:spacing w:line="480" w:lineRule="auto"/>
        <w:jc w:val="left"/>
        <w:rPr>
          <w:rFonts w:ascii="Times New Roman" w:hAnsi="Times New Roman"/>
          <w:sz w:val="22"/>
        </w:rPr>
      </w:pPr>
      <w:r w:rsidRPr="00B1714D">
        <w:rPr>
          <w:rFonts w:ascii="Times New Roman" w:hAnsi="Times New Roman"/>
          <w:sz w:val="22"/>
        </w:rPr>
        <w:t xml:space="preserve">Faculty Supervisor signature: ________________________ </w:t>
      </w:r>
    </w:p>
    <w:p w14:paraId="67A3111E" w14:textId="5AAB4AF6" w:rsidR="00FF507C" w:rsidRPr="00B1714D" w:rsidRDefault="00C05942" w:rsidP="00C05942">
      <w:pPr>
        <w:pStyle w:val="Sectionheader"/>
        <w:spacing w:line="480" w:lineRule="auto"/>
        <w:jc w:val="left"/>
        <w:rPr>
          <w:rFonts w:ascii="Times New Roman" w:hAnsi="Times New Roman"/>
          <w:sz w:val="22"/>
        </w:rPr>
      </w:pPr>
      <w:r w:rsidRPr="00B1714D">
        <w:rPr>
          <w:rFonts w:ascii="Times New Roman" w:hAnsi="Times New Roman"/>
          <w:sz w:val="22"/>
        </w:rPr>
        <w:t>Student-Intern signature: ________</w:t>
      </w:r>
      <w:r w:rsidR="002006FF">
        <w:pict w14:anchorId="0B3AFB98">
          <v:shape id="_x0000_i1036" type="#_x0000_t75" style="width:67.5pt;height:42pt">
            <v:imagedata r:id="rId14" o:title=""/>
          </v:shape>
        </w:pict>
      </w:r>
      <w:r w:rsidRPr="00B1714D">
        <w:rPr>
          <w:rFonts w:ascii="Times New Roman" w:hAnsi="Times New Roman"/>
          <w:sz w:val="22"/>
        </w:rPr>
        <w:t>________</w:t>
      </w:r>
    </w:p>
    <w:p w14:paraId="75D496AB" w14:textId="77777777" w:rsidR="009927CB" w:rsidRDefault="009927CB" w:rsidP="009927CB">
      <w:pPr>
        <w:widowControl w:val="0"/>
        <w:tabs>
          <w:tab w:val="left" w:pos="2773"/>
        </w:tabs>
        <w:autoSpaceDE w:val="0"/>
        <w:autoSpaceDN w:val="0"/>
        <w:adjustRightInd w:val="0"/>
        <w:spacing w:line="386" w:lineRule="exact"/>
        <w:rPr>
          <w:rFonts w:ascii="Times New Roman" w:hAnsi="Times New Roman"/>
        </w:rPr>
      </w:pPr>
    </w:p>
    <w:p w14:paraId="77A5181A" w14:textId="77777777" w:rsidR="009927CB" w:rsidRPr="00C613A3" w:rsidRDefault="009927CB" w:rsidP="00C613A3">
      <w:pPr>
        <w:pStyle w:val="Heading1"/>
        <w:spacing w:line="276" w:lineRule="auto"/>
        <w:jc w:val="left"/>
        <w:rPr>
          <w:sz w:val="32"/>
          <w:szCs w:val="32"/>
        </w:rPr>
      </w:pPr>
      <w:bookmarkStart w:id="12" w:name="_Toc137513023"/>
      <w:bookmarkStart w:id="13" w:name="_Toc137513125"/>
      <w:r w:rsidRPr="00C613A3">
        <w:rPr>
          <w:sz w:val="32"/>
          <w:szCs w:val="32"/>
        </w:rPr>
        <w:lastRenderedPageBreak/>
        <w:t>Learning Experience (Communicate skills and knowledge that you gained or refined through the internship).</w:t>
      </w:r>
      <w:bookmarkEnd w:id="12"/>
      <w:bookmarkEnd w:id="13"/>
    </w:p>
    <w:p w14:paraId="139A9290" w14:textId="77777777" w:rsidR="009927CB" w:rsidRPr="00B1714D" w:rsidRDefault="009927CB" w:rsidP="00527498">
      <w:pPr>
        <w:widowControl w:val="0"/>
        <w:autoSpaceDE w:val="0"/>
        <w:autoSpaceDN w:val="0"/>
        <w:adjustRightInd w:val="0"/>
        <w:spacing w:line="386" w:lineRule="exact"/>
        <w:rPr>
          <w:rFonts w:ascii="Times New Roman" w:hAnsi="Times New Roman"/>
        </w:rPr>
      </w:pPr>
    </w:p>
    <w:p w14:paraId="2BF54E31" w14:textId="77777777" w:rsidR="009927CB" w:rsidRPr="00B1714D" w:rsidRDefault="009927CB" w:rsidP="009927CB">
      <w:pPr>
        <w:rPr>
          <w:rFonts w:ascii="Times New Roman" w:hAnsi="Times New Roman"/>
        </w:rPr>
      </w:pPr>
    </w:p>
    <w:p w14:paraId="7CC58A42" w14:textId="77777777" w:rsidR="00A81693" w:rsidRPr="00CA746A" w:rsidRDefault="00A81693" w:rsidP="00A81693">
      <w:pPr>
        <w:spacing w:line="360" w:lineRule="auto"/>
        <w:rPr>
          <w:rFonts w:ascii="Times New Roman" w:hAnsi="Times New Roman"/>
          <w:sz w:val="22"/>
          <w:szCs w:val="22"/>
        </w:rPr>
      </w:pPr>
      <w:r w:rsidRPr="00CA746A">
        <w:rPr>
          <w:rFonts w:ascii="Times New Roman" w:hAnsi="Times New Roman"/>
          <w:sz w:val="22"/>
          <w:szCs w:val="22"/>
        </w:rPr>
        <w:t>During my internship at Itech Solution in the Software Development department, I had an enriching learning experience that significantly enhanced my skills and knowledge. I gained practical exposure to various aspects of software development, including debugging and issue resolution, code reviews, prototyping, and collaborating with a team.</w:t>
      </w:r>
    </w:p>
    <w:p w14:paraId="41560BB9" w14:textId="77777777" w:rsidR="00A81693" w:rsidRPr="00CA746A" w:rsidRDefault="00A81693" w:rsidP="00A81693">
      <w:pPr>
        <w:spacing w:line="360" w:lineRule="auto"/>
        <w:rPr>
          <w:rFonts w:ascii="Times New Roman" w:hAnsi="Times New Roman"/>
          <w:sz w:val="22"/>
          <w:szCs w:val="22"/>
        </w:rPr>
      </w:pPr>
    </w:p>
    <w:p w14:paraId="1D0C9AE4" w14:textId="77777777" w:rsidR="00A81693" w:rsidRPr="00CA746A" w:rsidRDefault="00A81693" w:rsidP="00A81693">
      <w:pPr>
        <w:spacing w:line="360" w:lineRule="auto"/>
        <w:rPr>
          <w:rFonts w:ascii="Times New Roman" w:hAnsi="Times New Roman"/>
          <w:sz w:val="22"/>
          <w:szCs w:val="22"/>
        </w:rPr>
      </w:pPr>
      <w:r w:rsidRPr="00CA746A">
        <w:rPr>
          <w:rFonts w:ascii="Times New Roman" w:hAnsi="Times New Roman"/>
          <w:sz w:val="22"/>
          <w:szCs w:val="22"/>
        </w:rPr>
        <w:t>I refined my skills in conducting unit testing, optimizing databases, and implementing security updates. I also acquired valuable knowledge in front-end design, UI improvements, and performance testing. The internship provided me with the opportunity to work with cutting-edge technologies and explore new software development trends.</w:t>
      </w:r>
    </w:p>
    <w:p w14:paraId="079ED8C6" w14:textId="77777777" w:rsidR="00A81693" w:rsidRPr="00CA746A" w:rsidRDefault="00A81693" w:rsidP="00A81693">
      <w:pPr>
        <w:spacing w:line="360" w:lineRule="auto"/>
        <w:rPr>
          <w:rFonts w:ascii="Times New Roman" w:hAnsi="Times New Roman"/>
          <w:sz w:val="22"/>
          <w:szCs w:val="22"/>
        </w:rPr>
      </w:pPr>
    </w:p>
    <w:p w14:paraId="73EEE364" w14:textId="77777777" w:rsidR="00A81693" w:rsidRPr="00CA746A" w:rsidRDefault="00A81693" w:rsidP="00A81693">
      <w:pPr>
        <w:spacing w:line="360" w:lineRule="auto"/>
        <w:rPr>
          <w:rFonts w:ascii="Times New Roman" w:hAnsi="Times New Roman"/>
          <w:sz w:val="22"/>
          <w:szCs w:val="22"/>
        </w:rPr>
      </w:pPr>
      <w:r w:rsidRPr="00CA746A">
        <w:rPr>
          <w:rFonts w:ascii="Times New Roman" w:hAnsi="Times New Roman"/>
          <w:sz w:val="22"/>
          <w:szCs w:val="22"/>
        </w:rPr>
        <w:t>Moreover, I learned the importance of effective communication and teamwork through participating in team meetings, brainstorming sessions, and collaborating with QA teams. The experience at Itech Solution helped me develop a holistic understanding of the software development lifecycle and improved my ability to document code changes and project documentation.</w:t>
      </w:r>
    </w:p>
    <w:p w14:paraId="2E966DC3" w14:textId="77777777" w:rsidR="00A81693" w:rsidRPr="00CA746A" w:rsidRDefault="00A81693" w:rsidP="00A81693">
      <w:pPr>
        <w:spacing w:line="360" w:lineRule="auto"/>
        <w:rPr>
          <w:rFonts w:ascii="Times New Roman" w:hAnsi="Times New Roman"/>
          <w:sz w:val="22"/>
          <w:szCs w:val="22"/>
        </w:rPr>
      </w:pPr>
    </w:p>
    <w:p w14:paraId="5BFDA42F" w14:textId="77777777" w:rsidR="009927CB" w:rsidRPr="00CA746A" w:rsidRDefault="00A81693" w:rsidP="00A81693">
      <w:pPr>
        <w:spacing w:line="360" w:lineRule="auto"/>
        <w:rPr>
          <w:rFonts w:ascii="Times New Roman" w:hAnsi="Times New Roman"/>
          <w:sz w:val="22"/>
          <w:szCs w:val="22"/>
        </w:rPr>
      </w:pPr>
      <w:r w:rsidRPr="00CA746A">
        <w:rPr>
          <w:rFonts w:ascii="Times New Roman" w:hAnsi="Times New Roman"/>
          <w:sz w:val="22"/>
          <w:szCs w:val="22"/>
        </w:rPr>
        <w:t>Overall, the internship at Itech Solution's Software Development department equipped me with practical skills, expanded my technical knowledge, and fostered a collaborative work ethic essential for success in the software industry.</w:t>
      </w:r>
    </w:p>
    <w:p w14:paraId="2C9090D1" w14:textId="77777777" w:rsidR="009927CB" w:rsidRPr="00B1714D" w:rsidRDefault="009927CB" w:rsidP="009927CB">
      <w:pPr>
        <w:rPr>
          <w:rFonts w:ascii="Times New Roman" w:hAnsi="Times New Roman"/>
        </w:rPr>
      </w:pPr>
    </w:p>
    <w:p w14:paraId="4110716D" w14:textId="77777777" w:rsidR="009927CB" w:rsidRPr="00B1714D" w:rsidRDefault="009927CB" w:rsidP="009927CB">
      <w:pPr>
        <w:rPr>
          <w:rFonts w:ascii="Times New Roman" w:hAnsi="Times New Roman"/>
        </w:rPr>
      </w:pPr>
    </w:p>
    <w:p w14:paraId="2EDC31B9" w14:textId="77777777" w:rsidR="009927CB" w:rsidRPr="00B1714D" w:rsidRDefault="009927CB" w:rsidP="009927CB">
      <w:pPr>
        <w:rPr>
          <w:rFonts w:ascii="Times New Roman" w:hAnsi="Times New Roman"/>
        </w:rPr>
      </w:pPr>
    </w:p>
    <w:p w14:paraId="506C58DA" w14:textId="77777777" w:rsidR="009927CB" w:rsidRPr="00B1714D" w:rsidRDefault="009927CB" w:rsidP="009927CB">
      <w:pPr>
        <w:rPr>
          <w:rFonts w:ascii="Times New Roman" w:hAnsi="Times New Roman"/>
        </w:rPr>
      </w:pPr>
    </w:p>
    <w:p w14:paraId="67998A72" w14:textId="77777777" w:rsidR="009927CB" w:rsidRPr="00B1714D" w:rsidRDefault="009927CB" w:rsidP="009927CB">
      <w:pPr>
        <w:rPr>
          <w:rFonts w:ascii="Times New Roman" w:hAnsi="Times New Roman"/>
        </w:rPr>
      </w:pPr>
    </w:p>
    <w:p w14:paraId="08611CCC" w14:textId="77777777" w:rsidR="009927CB" w:rsidRPr="00B1714D" w:rsidRDefault="009927CB" w:rsidP="009927CB">
      <w:pPr>
        <w:rPr>
          <w:rFonts w:ascii="Times New Roman" w:hAnsi="Times New Roman"/>
        </w:rPr>
      </w:pPr>
    </w:p>
    <w:p w14:paraId="109A685F" w14:textId="77777777" w:rsidR="009927CB" w:rsidRPr="00B1714D" w:rsidRDefault="009927CB" w:rsidP="009927CB">
      <w:pPr>
        <w:rPr>
          <w:rFonts w:ascii="Times New Roman" w:hAnsi="Times New Roman"/>
        </w:rPr>
      </w:pPr>
    </w:p>
    <w:p w14:paraId="0EA2C913" w14:textId="77777777" w:rsidR="009927CB" w:rsidRPr="00B1714D" w:rsidRDefault="009927CB" w:rsidP="009927CB">
      <w:pPr>
        <w:rPr>
          <w:rFonts w:ascii="Times New Roman" w:hAnsi="Times New Roman"/>
        </w:rPr>
      </w:pPr>
    </w:p>
    <w:p w14:paraId="16089919" w14:textId="77777777" w:rsidR="009927CB" w:rsidRPr="00B1714D" w:rsidRDefault="009927CB" w:rsidP="009927CB">
      <w:pPr>
        <w:rPr>
          <w:rFonts w:ascii="Times New Roman" w:hAnsi="Times New Roman"/>
        </w:rPr>
      </w:pPr>
    </w:p>
    <w:p w14:paraId="62E61A96" w14:textId="77777777" w:rsidR="009927CB" w:rsidRPr="00B1714D" w:rsidRDefault="009927CB" w:rsidP="009927CB">
      <w:pPr>
        <w:rPr>
          <w:rFonts w:ascii="Times New Roman" w:hAnsi="Times New Roman"/>
        </w:rPr>
      </w:pPr>
    </w:p>
    <w:p w14:paraId="3096E9C6" w14:textId="77777777" w:rsidR="009927CB" w:rsidRPr="00B1714D" w:rsidRDefault="009927CB" w:rsidP="009927CB">
      <w:pPr>
        <w:rPr>
          <w:rFonts w:ascii="Times New Roman" w:hAnsi="Times New Roman"/>
        </w:rPr>
      </w:pPr>
    </w:p>
    <w:p w14:paraId="28931F62"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2F27ACE6"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2020B32C"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21865AA1"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3A4F9C71"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1B317F9B" w14:textId="77777777" w:rsidR="009927CB" w:rsidRPr="00B1714D" w:rsidRDefault="009927CB" w:rsidP="009927CB">
      <w:pPr>
        <w:widowControl w:val="0"/>
        <w:autoSpaceDE w:val="0"/>
        <w:autoSpaceDN w:val="0"/>
        <w:adjustRightInd w:val="0"/>
        <w:spacing w:line="386" w:lineRule="exact"/>
        <w:jc w:val="center"/>
        <w:rPr>
          <w:rFonts w:ascii="Times New Roman" w:hAnsi="Times New Roman"/>
        </w:rPr>
      </w:pPr>
    </w:p>
    <w:p w14:paraId="54F92E01" w14:textId="77777777" w:rsidR="00BC4B83" w:rsidRPr="006542F6" w:rsidRDefault="00BC4B83" w:rsidP="000C1352">
      <w:pPr>
        <w:pStyle w:val="Heading1"/>
        <w:jc w:val="left"/>
        <w:rPr>
          <w:sz w:val="32"/>
          <w:szCs w:val="32"/>
        </w:rPr>
      </w:pPr>
      <w:bookmarkStart w:id="14" w:name="_Toc137513024"/>
      <w:bookmarkStart w:id="15" w:name="_Toc137513126"/>
      <w:r w:rsidRPr="006542F6">
        <w:rPr>
          <w:sz w:val="32"/>
          <w:szCs w:val="32"/>
        </w:rPr>
        <w:lastRenderedPageBreak/>
        <w:t>Challenges (Detail major challenges in your role and how you tackled them</w:t>
      </w:r>
      <w:r w:rsidR="000C1352" w:rsidRPr="006542F6">
        <w:rPr>
          <w:sz w:val="32"/>
          <w:szCs w:val="32"/>
        </w:rPr>
        <w:t>)</w:t>
      </w:r>
      <w:bookmarkEnd w:id="14"/>
      <w:bookmarkEnd w:id="15"/>
    </w:p>
    <w:p w14:paraId="7666CE40"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6103710C" w14:textId="77777777" w:rsidR="009E4E5E" w:rsidRDefault="000C1352" w:rsidP="000C1352">
      <w:pPr>
        <w:widowControl w:val="0"/>
        <w:autoSpaceDE w:val="0"/>
        <w:autoSpaceDN w:val="0"/>
        <w:adjustRightInd w:val="0"/>
        <w:spacing w:line="360" w:lineRule="auto"/>
        <w:rPr>
          <w:rFonts w:ascii="Times New Roman" w:hAnsi="Times New Roman"/>
          <w:sz w:val="22"/>
          <w:szCs w:val="22"/>
        </w:rPr>
      </w:pPr>
      <w:r w:rsidRPr="000C1352">
        <w:rPr>
          <w:rFonts w:ascii="Times New Roman" w:hAnsi="Times New Roman"/>
          <w:sz w:val="22"/>
          <w:szCs w:val="22"/>
        </w:rPr>
        <w:t>During my internship in the Software Development department at Itech Solution, I encountered several significant challenges that tested my problem-solving skills and adaptability. One major challenge was debugging complex software issues. To tackle this, I adopted a systematic approach, analyzing the code, utilizing debugging tools, and seeking guidance from senior developers when necessary.</w:t>
      </w:r>
    </w:p>
    <w:p w14:paraId="5C14C6AE" w14:textId="77777777" w:rsidR="009E4E5E" w:rsidRDefault="009E4E5E" w:rsidP="000C1352">
      <w:pPr>
        <w:widowControl w:val="0"/>
        <w:autoSpaceDE w:val="0"/>
        <w:autoSpaceDN w:val="0"/>
        <w:adjustRightInd w:val="0"/>
        <w:spacing w:line="360" w:lineRule="auto"/>
        <w:rPr>
          <w:rFonts w:ascii="Times New Roman" w:hAnsi="Times New Roman"/>
          <w:sz w:val="22"/>
          <w:szCs w:val="22"/>
        </w:rPr>
      </w:pPr>
    </w:p>
    <w:p w14:paraId="2416DB94" w14:textId="77777777" w:rsidR="009E4E5E" w:rsidRDefault="000C1352" w:rsidP="000C1352">
      <w:pPr>
        <w:widowControl w:val="0"/>
        <w:autoSpaceDE w:val="0"/>
        <w:autoSpaceDN w:val="0"/>
        <w:adjustRightInd w:val="0"/>
        <w:spacing w:line="360" w:lineRule="auto"/>
        <w:rPr>
          <w:rFonts w:ascii="Times New Roman" w:hAnsi="Times New Roman"/>
          <w:sz w:val="22"/>
          <w:szCs w:val="22"/>
        </w:rPr>
      </w:pPr>
      <w:r w:rsidRPr="000C1352">
        <w:rPr>
          <w:rFonts w:ascii="Times New Roman" w:hAnsi="Times New Roman"/>
          <w:sz w:val="22"/>
          <w:szCs w:val="22"/>
        </w:rPr>
        <w:t xml:space="preserve">I also faced challenges in managing tight deadlines and multiple tasks simultaneously. To overcome this, I prioritized tasks, created a detailed schedule, and effectively communicated with team members to ensure efficient collaboration. Additionally, I encountered the challenge of learning new technologies and frameworks within limited timeframes. </w:t>
      </w:r>
    </w:p>
    <w:p w14:paraId="1BF2727E" w14:textId="77777777" w:rsidR="009E4E5E" w:rsidRDefault="009E4E5E" w:rsidP="000C1352">
      <w:pPr>
        <w:widowControl w:val="0"/>
        <w:autoSpaceDE w:val="0"/>
        <w:autoSpaceDN w:val="0"/>
        <w:adjustRightInd w:val="0"/>
        <w:spacing w:line="360" w:lineRule="auto"/>
        <w:rPr>
          <w:rFonts w:ascii="Times New Roman" w:hAnsi="Times New Roman"/>
          <w:sz w:val="22"/>
          <w:szCs w:val="22"/>
        </w:rPr>
      </w:pPr>
    </w:p>
    <w:p w14:paraId="3F1F0851" w14:textId="77777777" w:rsidR="00BC4B83" w:rsidRPr="000C1352" w:rsidRDefault="000C1352" w:rsidP="000C1352">
      <w:pPr>
        <w:widowControl w:val="0"/>
        <w:autoSpaceDE w:val="0"/>
        <w:autoSpaceDN w:val="0"/>
        <w:adjustRightInd w:val="0"/>
        <w:spacing w:line="360" w:lineRule="auto"/>
        <w:rPr>
          <w:rFonts w:ascii="Times New Roman" w:hAnsi="Times New Roman"/>
          <w:sz w:val="22"/>
          <w:szCs w:val="22"/>
        </w:rPr>
      </w:pPr>
      <w:r w:rsidRPr="000C1352">
        <w:rPr>
          <w:rFonts w:ascii="Times New Roman" w:hAnsi="Times New Roman"/>
          <w:sz w:val="22"/>
          <w:szCs w:val="22"/>
        </w:rPr>
        <w:t>To address this, I dedicated extra time to self-study, sought guidance from experienced colleagues, and actively participated in training sessions provided by the company. These strategies enabled me to navigate and overcome challenges, further developing my problem-solving abilities and resilience in a professional software development environment.</w:t>
      </w:r>
    </w:p>
    <w:p w14:paraId="248EDC47"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17A542E6"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3A042063"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4B5B3D99"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0656E2F0"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4E4CC82F"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72A89959"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490FE936"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02729C74"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01E8CDD5"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5B2D26FE"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6E3DBB1A"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513FCF07"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17F61FAE"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582A0B69"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600493A2"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2AA09B8C"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6E7C20B3" w14:textId="77777777" w:rsidR="00BC4B83" w:rsidRPr="00B1714D" w:rsidRDefault="00BC4B83" w:rsidP="00527498">
      <w:pPr>
        <w:widowControl w:val="0"/>
        <w:autoSpaceDE w:val="0"/>
        <w:autoSpaceDN w:val="0"/>
        <w:adjustRightInd w:val="0"/>
        <w:spacing w:line="386" w:lineRule="exact"/>
        <w:rPr>
          <w:rFonts w:ascii="Times New Roman" w:hAnsi="Times New Roman"/>
        </w:rPr>
      </w:pPr>
    </w:p>
    <w:p w14:paraId="2AFF60E0" w14:textId="77777777" w:rsidR="00CF6975" w:rsidRPr="006542F6" w:rsidRDefault="00FD228C" w:rsidP="000C1352">
      <w:pPr>
        <w:pStyle w:val="Heading1"/>
        <w:jc w:val="left"/>
        <w:rPr>
          <w:sz w:val="32"/>
          <w:szCs w:val="32"/>
        </w:rPr>
      </w:pPr>
      <w:bookmarkStart w:id="16" w:name="_Toc137513025"/>
      <w:bookmarkStart w:id="17" w:name="_Toc137513127"/>
      <w:r w:rsidRPr="006542F6">
        <w:rPr>
          <w:sz w:val="32"/>
          <w:szCs w:val="32"/>
        </w:rPr>
        <w:lastRenderedPageBreak/>
        <w:t>Internee’s humble S</w:t>
      </w:r>
      <w:r w:rsidR="00E41703" w:rsidRPr="006542F6">
        <w:rPr>
          <w:sz w:val="32"/>
          <w:szCs w:val="32"/>
        </w:rPr>
        <w:t>uggestions</w:t>
      </w:r>
      <w:bookmarkEnd w:id="16"/>
      <w:bookmarkEnd w:id="17"/>
      <w:r w:rsidR="00E41703" w:rsidRPr="006542F6">
        <w:rPr>
          <w:sz w:val="32"/>
          <w:szCs w:val="32"/>
        </w:rPr>
        <w:t xml:space="preserve"> </w:t>
      </w:r>
    </w:p>
    <w:p w14:paraId="22342FF1" w14:textId="77777777" w:rsidR="00CF6975" w:rsidRPr="00B1714D" w:rsidRDefault="00CF6975" w:rsidP="00CF6975">
      <w:pPr>
        <w:pStyle w:val="Sectionheader"/>
        <w:ind w:left="720"/>
        <w:rPr>
          <w:rFonts w:ascii="Times New Roman" w:hAnsi="Times New Roman"/>
        </w:rPr>
      </w:pPr>
    </w:p>
    <w:p w14:paraId="471FFDBA" w14:textId="77777777" w:rsidR="000C1352" w:rsidRPr="000C1352" w:rsidRDefault="000C1352" w:rsidP="000C1352">
      <w:pPr>
        <w:pStyle w:val="Sectionheader"/>
        <w:spacing w:line="360" w:lineRule="auto"/>
        <w:rPr>
          <w:rFonts w:ascii="Times New Roman" w:hAnsi="Times New Roman"/>
          <w:b w:val="0"/>
          <w:sz w:val="22"/>
          <w:szCs w:val="22"/>
        </w:rPr>
      </w:pPr>
      <w:r w:rsidRPr="000C1352">
        <w:rPr>
          <w:rFonts w:ascii="Times New Roman" w:hAnsi="Times New Roman"/>
          <w:b w:val="0"/>
          <w:caps w:val="0"/>
          <w:sz w:val="22"/>
          <w:szCs w:val="22"/>
        </w:rPr>
        <w:t xml:space="preserve">During my internship at </w:t>
      </w:r>
      <w:r>
        <w:rPr>
          <w:rFonts w:ascii="Times New Roman" w:hAnsi="Times New Roman"/>
          <w:b w:val="0"/>
          <w:caps w:val="0"/>
          <w:sz w:val="22"/>
          <w:szCs w:val="22"/>
        </w:rPr>
        <w:t>I</w:t>
      </w:r>
      <w:r w:rsidRPr="000C1352">
        <w:rPr>
          <w:rFonts w:ascii="Times New Roman" w:hAnsi="Times New Roman"/>
          <w:b w:val="0"/>
          <w:caps w:val="0"/>
          <w:sz w:val="22"/>
          <w:szCs w:val="22"/>
        </w:rPr>
        <w:t xml:space="preserve">tech solution, i have some humble suggestions for improvement that i believe could contribute to the growth and success of the organization. Firstly, implementing a mentorship program for interns and junior employees would greatly benefit their professional development. Pairing them with experienced mentors who can provide guidance, support, and constructive feedback would help accelerate their learning and integration into the company. </w:t>
      </w:r>
    </w:p>
    <w:p w14:paraId="3155A5DB" w14:textId="77777777" w:rsidR="000C1352" w:rsidRPr="000C1352" w:rsidRDefault="000C1352" w:rsidP="000C1352">
      <w:pPr>
        <w:pStyle w:val="Sectionheader"/>
        <w:spacing w:line="360" w:lineRule="auto"/>
        <w:rPr>
          <w:rFonts w:ascii="Times New Roman" w:hAnsi="Times New Roman"/>
          <w:b w:val="0"/>
          <w:sz w:val="22"/>
          <w:szCs w:val="22"/>
        </w:rPr>
      </w:pPr>
    </w:p>
    <w:p w14:paraId="3DC8A1DE" w14:textId="77777777" w:rsidR="000C1352" w:rsidRPr="000C1352" w:rsidRDefault="000C1352" w:rsidP="000C1352">
      <w:pPr>
        <w:pStyle w:val="Sectionheader"/>
        <w:spacing w:line="360" w:lineRule="auto"/>
        <w:rPr>
          <w:rFonts w:ascii="Times New Roman" w:hAnsi="Times New Roman"/>
          <w:b w:val="0"/>
          <w:sz w:val="22"/>
          <w:szCs w:val="22"/>
        </w:rPr>
      </w:pPr>
      <w:r w:rsidRPr="000C1352">
        <w:rPr>
          <w:rFonts w:ascii="Times New Roman" w:hAnsi="Times New Roman"/>
          <w:b w:val="0"/>
          <w:caps w:val="0"/>
          <w:sz w:val="22"/>
          <w:szCs w:val="22"/>
        </w:rPr>
        <w:t>Secondly, organizing regular knowledge-sharing sessions or tech talks among team members could foster a culture of continuous learning and innovation. This would provide an opportunity for employees to share their expertise, exchange ideas, and stay updated with the latest industry trends.</w:t>
      </w:r>
    </w:p>
    <w:p w14:paraId="54F69D49" w14:textId="77777777" w:rsidR="000C1352" w:rsidRPr="000C1352" w:rsidRDefault="000C1352" w:rsidP="000C1352">
      <w:pPr>
        <w:pStyle w:val="Sectionheader"/>
        <w:spacing w:line="360" w:lineRule="auto"/>
        <w:rPr>
          <w:rFonts w:ascii="Times New Roman" w:hAnsi="Times New Roman"/>
          <w:b w:val="0"/>
          <w:sz w:val="22"/>
          <w:szCs w:val="22"/>
        </w:rPr>
      </w:pPr>
    </w:p>
    <w:p w14:paraId="13FCD8FB" w14:textId="77777777" w:rsidR="000C1352" w:rsidRPr="000C1352" w:rsidRDefault="000C1352" w:rsidP="000C1352">
      <w:pPr>
        <w:pStyle w:val="Sectionheader"/>
        <w:spacing w:line="360" w:lineRule="auto"/>
        <w:rPr>
          <w:rFonts w:ascii="Times New Roman" w:hAnsi="Times New Roman"/>
          <w:b w:val="0"/>
          <w:sz w:val="22"/>
          <w:szCs w:val="22"/>
        </w:rPr>
      </w:pPr>
      <w:r w:rsidRPr="000C1352">
        <w:rPr>
          <w:rFonts w:ascii="Times New Roman" w:hAnsi="Times New Roman"/>
          <w:b w:val="0"/>
          <w:caps w:val="0"/>
          <w:sz w:val="22"/>
          <w:szCs w:val="22"/>
        </w:rPr>
        <w:t>On the other hand, i have observed several strong areas within the organization during my internship. The company's commitment to teamwork and collaboration stands out. The team members are highly supportive and willing to help each other, creating a positive work environment. Additionally, the company's focus on quality assurance and code reviews ensures the delivery of robust and reliable software solutions. Moreover, i appreciate the emphasis on professional development through training sessions and exposure to cutting-edge technologies, which enhances the skill set of employees.</w:t>
      </w:r>
    </w:p>
    <w:p w14:paraId="661CD864" w14:textId="77777777" w:rsidR="000C1352" w:rsidRPr="000C1352" w:rsidRDefault="000C1352" w:rsidP="000C1352">
      <w:pPr>
        <w:pStyle w:val="Sectionheader"/>
        <w:spacing w:line="360" w:lineRule="auto"/>
        <w:rPr>
          <w:rFonts w:ascii="Times New Roman" w:hAnsi="Times New Roman"/>
          <w:b w:val="0"/>
          <w:sz w:val="22"/>
          <w:szCs w:val="22"/>
        </w:rPr>
      </w:pPr>
    </w:p>
    <w:p w14:paraId="7BA671E8" w14:textId="77777777" w:rsidR="00CF6975" w:rsidRPr="000C1352" w:rsidRDefault="000C1352" w:rsidP="000C1352">
      <w:pPr>
        <w:pStyle w:val="Sectionheader"/>
        <w:spacing w:line="360" w:lineRule="auto"/>
        <w:rPr>
          <w:rFonts w:ascii="Times New Roman" w:hAnsi="Times New Roman"/>
          <w:b w:val="0"/>
          <w:sz w:val="22"/>
          <w:szCs w:val="22"/>
        </w:rPr>
      </w:pPr>
      <w:r w:rsidRPr="000C1352">
        <w:rPr>
          <w:rFonts w:ascii="Times New Roman" w:hAnsi="Times New Roman"/>
          <w:b w:val="0"/>
          <w:caps w:val="0"/>
          <w:sz w:val="22"/>
          <w:szCs w:val="22"/>
        </w:rPr>
        <w:t>Overall, by implementing mentorship programs and fostering a culture of knowledge-sharing, Itech solution can further enhance its strengths and continue to excel in the software development industry.</w:t>
      </w:r>
    </w:p>
    <w:sectPr w:rsidR="00CF6975" w:rsidRPr="000C1352" w:rsidSect="008A4A7A">
      <w:footerReference w:type="even" r:id="rId15"/>
      <w:footerReference w:type="default" r:id="rId16"/>
      <w:pgSz w:w="12240" w:h="15840"/>
      <w:pgMar w:top="720" w:right="1440" w:bottom="45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99DC" w14:textId="77777777" w:rsidR="007F695A" w:rsidRDefault="007F695A">
      <w:r>
        <w:separator/>
      </w:r>
    </w:p>
  </w:endnote>
  <w:endnote w:type="continuationSeparator" w:id="0">
    <w:p w14:paraId="55C221E1" w14:textId="77777777" w:rsidR="007F695A" w:rsidRDefault="007F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B894" w14:textId="77777777" w:rsidR="006F4BAE" w:rsidRDefault="006F4B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07D3EB" w14:textId="77777777" w:rsidR="006F4BAE" w:rsidRDefault="006F4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05A2" w14:textId="77777777" w:rsidR="006F4BAE" w:rsidRDefault="006F4B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2DD4">
      <w:rPr>
        <w:rStyle w:val="PageNumber"/>
        <w:noProof/>
      </w:rPr>
      <w:t>2</w:t>
    </w:r>
    <w:r>
      <w:rPr>
        <w:rStyle w:val="PageNumber"/>
      </w:rPr>
      <w:fldChar w:fldCharType="end"/>
    </w:r>
  </w:p>
  <w:p w14:paraId="5545D1FF" w14:textId="77777777" w:rsidR="006F4BAE" w:rsidRDefault="006F4B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0618" w14:textId="77777777" w:rsidR="006F4BAE" w:rsidRDefault="006F4B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27B670" w14:textId="77777777" w:rsidR="006F4BAE" w:rsidRDefault="006F4B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8A4A7A" w14:paraId="2969E465" w14:textId="77777777">
      <w:tc>
        <w:tcPr>
          <w:tcW w:w="918" w:type="dxa"/>
        </w:tcPr>
        <w:p w14:paraId="1F7FD819" w14:textId="77777777" w:rsidR="008A4A7A" w:rsidRPr="008A4A7A" w:rsidRDefault="008A4A7A">
          <w:pPr>
            <w:pStyle w:val="Footer"/>
            <w:jc w:val="right"/>
            <w:rPr>
              <w:b/>
              <w:color w:val="000000"/>
              <w:sz w:val="32"/>
              <w:szCs w:val="32"/>
            </w:rPr>
          </w:pPr>
          <w:r w:rsidRPr="008A4A7A">
            <w:rPr>
              <w:color w:val="000000"/>
            </w:rPr>
            <w:fldChar w:fldCharType="begin"/>
          </w:r>
          <w:r w:rsidRPr="008A4A7A">
            <w:rPr>
              <w:color w:val="000000"/>
            </w:rPr>
            <w:instrText xml:space="preserve"> PAGE   \* MERGEFORMAT </w:instrText>
          </w:r>
          <w:r w:rsidRPr="008A4A7A">
            <w:rPr>
              <w:color w:val="000000"/>
            </w:rPr>
            <w:fldChar w:fldCharType="separate"/>
          </w:r>
          <w:r w:rsidR="007005EA" w:rsidRPr="007005EA">
            <w:rPr>
              <w:b/>
              <w:noProof/>
              <w:color w:val="000000"/>
              <w:sz w:val="32"/>
              <w:szCs w:val="32"/>
            </w:rPr>
            <w:t>3</w:t>
          </w:r>
          <w:r w:rsidRPr="008A4A7A">
            <w:rPr>
              <w:color w:val="000000"/>
            </w:rPr>
            <w:fldChar w:fldCharType="end"/>
          </w:r>
        </w:p>
      </w:tc>
      <w:tc>
        <w:tcPr>
          <w:tcW w:w="7938" w:type="dxa"/>
        </w:tcPr>
        <w:p w14:paraId="0691FB7F" w14:textId="77777777" w:rsidR="008A4A7A" w:rsidRPr="008A4A7A" w:rsidRDefault="008A4A7A" w:rsidP="008A4A7A">
          <w:pPr>
            <w:pStyle w:val="Footer"/>
            <w:jc w:val="center"/>
            <w:rPr>
              <w:rFonts w:ascii="Verdana" w:hAnsi="Verdana"/>
              <w:sz w:val="18"/>
              <w:szCs w:val="18"/>
            </w:rPr>
          </w:pPr>
          <w:r w:rsidRPr="008A4A7A">
            <w:rPr>
              <w:rFonts w:ascii="Verdana" w:hAnsi="Verdana"/>
              <w:sz w:val="18"/>
              <w:szCs w:val="18"/>
            </w:rPr>
            <w:t>Karachi Institute of Economics &amp; Technology</w:t>
          </w:r>
        </w:p>
      </w:tc>
    </w:tr>
  </w:tbl>
  <w:p w14:paraId="5E6BC571" w14:textId="77777777" w:rsidR="006F4BAE" w:rsidRDefault="006F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B0EF" w14:textId="77777777" w:rsidR="007F695A" w:rsidRDefault="007F695A">
      <w:r>
        <w:separator/>
      </w:r>
    </w:p>
  </w:footnote>
  <w:footnote w:type="continuationSeparator" w:id="0">
    <w:p w14:paraId="26EFCD86" w14:textId="77777777" w:rsidR="007F695A" w:rsidRDefault="007F6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6"/>
      <w:numFmt w:val="decimal"/>
      <w:lvlText w:val="%1."/>
      <w:lvlJc w:val="left"/>
      <w:pPr>
        <w:tabs>
          <w:tab w:val="num" w:pos="720"/>
        </w:tabs>
        <w:ind w:left="720" w:hanging="720"/>
      </w:pPr>
      <w:rPr>
        <w:rFonts w:hint="default"/>
      </w:rPr>
    </w:lvl>
  </w:abstractNum>
  <w:abstractNum w:abstractNumId="1" w15:restartNumberingAfterBreak="0">
    <w:nsid w:val="00000002"/>
    <w:multiLevelType w:val="singleLevel"/>
    <w:tmpl w:val="00000000"/>
    <w:lvl w:ilvl="0">
      <w:start w:val="1"/>
      <w:numFmt w:val="decimal"/>
      <w:pStyle w:val="References"/>
      <w:lvlText w:val="%1."/>
      <w:lvlJc w:val="left"/>
      <w:pPr>
        <w:tabs>
          <w:tab w:val="num" w:pos="360"/>
        </w:tabs>
        <w:ind w:left="360" w:hanging="360"/>
      </w:pPr>
    </w:lvl>
  </w:abstractNum>
  <w:abstractNum w:abstractNumId="2" w15:restartNumberingAfterBreak="0">
    <w:nsid w:val="04C10299"/>
    <w:multiLevelType w:val="hybridMultilevel"/>
    <w:tmpl w:val="CA56EDA4"/>
    <w:lvl w:ilvl="0" w:tplc="04090017">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4D04DF5"/>
    <w:multiLevelType w:val="hybridMultilevel"/>
    <w:tmpl w:val="0310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D3913"/>
    <w:multiLevelType w:val="hybridMultilevel"/>
    <w:tmpl w:val="BAEEE410"/>
    <w:lvl w:ilvl="0" w:tplc="8A32082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7816F5C"/>
    <w:multiLevelType w:val="multilevel"/>
    <w:tmpl w:val="C46A934A"/>
    <w:lvl w:ilvl="0">
      <w:start w:val="1"/>
      <w:numFmt w:val="lowerLetter"/>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ACD583C"/>
    <w:multiLevelType w:val="hybridMultilevel"/>
    <w:tmpl w:val="8150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40914"/>
    <w:multiLevelType w:val="multilevel"/>
    <w:tmpl w:val="1382B206"/>
    <w:lvl w:ilvl="0">
      <w:start w:val="1"/>
      <w:numFmt w:val="decimal"/>
      <w:lvlText w:val="%1"/>
      <w:lvlJc w:val="left"/>
      <w:pPr>
        <w:ind w:left="432" w:hanging="432"/>
      </w:p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A576C64"/>
    <w:multiLevelType w:val="hybridMultilevel"/>
    <w:tmpl w:val="F216C392"/>
    <w:lvl w:ilvl="0" w:tplc="3B6AA7DA">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8B457B"/>
    <w:multiLevelType w:val="hybridMultilevel"/>
    <w:tmpl w:val="98A6A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322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455BB7"/>
    <w:multiLevelType w:val="multilevel"/>
    <w:tmpl w:val="86F629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0494A5C"/>
    <w:multiLevelType w:val="hybridMultilevel"/>
    <w:tmpl w:val="C0A4CB26"/>
    <w:lvl w:ilvl="0" w:tplc="04090001">
      <w:start w:val="1"/>
      <w:numFmt w:val="bullet"/>
      <w:lvlText w:val=""/>
      <w:lvlJc w:val="left"/>
      <w:pPr>
        <w:ind w:left="48" w:hanging="360"/>
      </w:pPr>
      <w:rPr>
        <w:rFonts w:ascii="Symbol" w:hAnsi="Symbol" w:hint="default"/>
      </w:rPr>
    </w:lvl>
    <w:lvl w:ilvl="1" w:tplc="04090003">
      <w:start w:val="1"/>
      <w:numFmt w:val="bullet"/>
      <w:lvlText w:val="o"/>
      <w:lvlJc w:val="left"/>
      <w:pPr>
        <w:ind w:left="768" w:hanging="360"/>
      </w:pPr>
      <w:rPr>
        <w:rFonts w:ascii="Courier New" w:hAnsi="Courier New" w:cs="Courier New" w:hint="default"/>
      </w:rPr>
    </w:lvl>
    <w:lvl w:ilvl="2" w:tplc="04090005" w:tentative="1">
      <w:start w:val="1"/>
      <w:numFmt w:val="bullet"/>
      <w:lvlText w:val=""/>
      <w:lvlJc w:val="left"/>
      <w:pPr>
        <w:ind w:left="1488" w:hanging="360"/>
      </w:pPr>
      <w:rPr>
        <w:rFonts w:ascii="Wingdings" w:hAnsi="Wingdings" w:hint="default"/>
      </w:rPr>
    </w:lvl>
    <w:lvl w:ilvl="3" w:tplc="04090001" w:tentative="1">
      <w:start w:val="1"/>
      <w:numFmt w:val="bullet"/>
      <w:lvlText w:val=""/>
      <w:lvlJc w:val="left"/>
      <w:pPr>
        <w:ind w:left="2208" w:hanging="360"/>
      </w:pPr>
      <w:rPr>
        <w:rFonts w:ascii="Symbol" w:hAnsi="Symbol" w:hint="default"/>
      </w:rPr>
    </w:lvl>
    <w:lvl w:ilvl="4" w:tplc="04090003" w:tentative="1">
      <w:start w:val="1"/>
      <w:numFmt w:val="bullet"/>
      <w:lvlText w:val="o"/>
      <w:lvlJc w:val="left"/>
      <w:pPr>
        <w:ind w:left="2928" w:hanging="360"/>
      </w:pPr>
      <w:rPr>
        <w:rFonts w:ascii="Courier New" w:hAnsi="Courier New" w:cs="Courier New" w:hint="default"/>
      </w:rPr>
    </w:lvl>
    <w:lvl w:ilvl="5" w:tplc="04090005" w:tentative="1">
      <w:start w:val="1"/>
      <w:numFmt w:val="bullet"/>
      <w:lvlText w:val=""/>
      <w:lvlJc w:val="left"/>
      <w:pPr>
        <w:ind w:left="3648" w:hanging="360"/>
      </w:pPr>
      <w:rPr>
        <w:rFonts w:ascii="Wingdings" w:hAnsi="Wingdings" w:hint="default"/>
      </w:rPr>
    </w:lvl>
    <w:lvl w:ilvl="6" w:tplc="04090001" w:tentative="1">
      <w:start w:val="1"/>
      <w:numFmt w:val="bullet"/>
      <w:lvlText w:val=""/>
      <w:lvlJc w:val="left"/>
      <w:pPr>
        <w:ind w:left="4368" w:hanging="360"/>
      </w:pPr>
      <w:rPr>
        <w:rFonts w:ascii="Symbol" w:hAnsi="Symbol" w:hint="default"/>
      </w:rPr>
    </w:lvl>
    <w:lvl w:ilvl="7" w:tplc="04090003" w:tentative="1">
      <w:start w:val="1"/>
      <w:numFmt w:val="bullet"/>
      <w:lvlText w:val="o"/>
      <w:lvlJc w:val="left"/>
      <w:pPr>
        <w:ind w:left="5088" w:hanging="360"/>
      </w:pPr>
      <w:rPr>
        <w:rFonts w:ascii="Courier New" w:hAnsi="Courier New" w:cs="Courier New" w:hint="default"/>
      </w:rPr>
    </w:lvl>
    <w:lvl w:ilvl="8" w:tplc="04090005" w:tentative="1">
      <w:start w:val="1"/>
      <w:numFmt w:val="bullet"/>
      <w:lvlText w:val=""/>
      <w:lvlJc w:val="left"/>
      <w:pPr>
        <w:ind w:left="5808" w:hanging="360"/>
      </w:pPr>
      <w:rPr>
        <w:rFonts w:ascii="Wingdings" w:hAnsi="Wingdings" w:hint="default"/>
      </w:rPr>
    </w:lvl>
  </w:abstractNum>
  <w:abstractNum w:abstractNumId="13" w15:restartNumberingAfterBreak="0">
    <w:nsid w:val="53C9060C"/>
    <w:multiLevelType w:val="hybridMultilevel"/>
    <w:tmpl w:val="5D785EE0"/>
    <w:lvl w:ilvl="0" w:tplc="DA70871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B6F36"/>
    <w:multiLevelType w:val="hybridMultilevel"/>
    <w:tmpl w:val="C256151A"/>
    <w:lvl w:ilvl="0" w:tplc="01E03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428EE"/>
    <w:multiLevelType w:val="hybridMultilevel"/>
    <w:tmpl w:val="CD7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E44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3B42B7"/>
    <w:multiLevelType w:val="hybridMultilevel"/>
    <w:tmpl w:val="CA56EDA4"/>
    <w:lvl w:ilvl="0" w:tplc="04090017">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7EDA35AC"/>
    <w:multiLevelType w:val="hybridMultilevel"/>
    <w:tmpl w:val="693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582843">
    <w:abstractNumId w:val="0"/>
  </w:num>
  <w:num w:numId="2" w16cid:durableId="697050501">
    <w:abstractNumId w:val="0"/>
  </w:num>
  <w:num w:numId="3" w16cid:durableId="1519077101">
    <w:abstractNumId w:val="0"/>
  </w:num>
  <w:num w:numId="4" w16cid:durableId="782263754">
    <w:abstractNumId w:val="1"/>
  </w:num>
  <w:num w:numId="5" w16cid:durableId="1790975075">
    <w:abstractNumId w:val="0"/>
  </w:num>
  <w:num w:numId="6" w16cid:durableId="170032453">
    <w:abstractNumId w:val="5"/>
  </w:num>
  <w:num w:numId="7" w16cid:durableId="557591042">
    <w:abstractNumId w:val="11"/>
  </w:num>
  <w:num w:numId="8" w16cid:durableId="1056050536">
    <w:abstractNumId w:val="13"/>
  </w:num>
  <w:num w:numId="9" w16cid:durableId="986788771">
    <w:abstractNumId w:val="8"/>
  </w:num>
  <w:num w:numId="10" w16cid:durableId="882208872">
    <w:abstractNumId w:val="6"/>
  </w:num>
  <w:num w:numId="11" w16cid:durableId="109591983">
    <w:abstractNumId w:val="18"/>
  </w:num>
  <w:num w:numId="12" w16cid:durableId="1390375207">
    <w:abstractNumId w:val="4"/>
  </w:num>
  <w:num w:numId="13" w16cid:durableId="611860962">
    <w:abstractNumId w:val="2"/>
  </w:num>
  <w:num w:numId="14" w16cid:durableId="514152777">
    <w:abstractNumId w:val="17"/>
  </w:num>
  <w:num w:numId="15" w16cid:durableId="790979260">
    <w:abstractNumId w:val="3"/>
  </w:num>
  <w:num w:numId="16" w16cid:durableId="86116786">
    <w:abstractNumId w:val="16"/>
  </w:num>
  <w:num w:numId="17" w16cid:durableId="729889404">
    <w:abstractNumId w:val="14"/>
  </w:num>
  <w:num w:numId="18" w16cid:durableId="1430734176">
    <w:abstractNumId w:val="9"/>
  </w:num>
  <w:num w:numId="19" w16cid:durableId="855314609">
    <w:abstractNumId w:val="7"/>
  </w:num>
  <w:num w:numId="20" w16cid:durableId="1065369747">
    <w:abstractNumId w:val="7"/>
    <w:lvlOverride w:ilvl="0">
      <w:startOverride w:val="2"/>
    </w:lvlOverride>
    <w:lvlOverride w:ilvl="1">
      <w:startOverride w:val="1"/>
    </w:lvlOverride>
  </w:num>
  <w:num w:numId="21" w16cid:durableId="1782139223">
    <w:abstractNumId w:val="10"/>
  </w:num>
  <w:num w:numId="22" w16cid:durableId="925042035">
    <w:abstractNumId w:val="12"/>
  </w:num>
  <w:num w:numId="23" w16cid:durableId="5705088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5301"/>
    <w:rsid w:val="00007401"/>
    <w:rsid w:val="00007587"/>
    <w:rsid w:val="00027470"/>
    <w:rsid w:val="00035253"/>
    <w:rsid w:val="00041889"/>
    <w:rsid w:val="00077F31"/>
    <w:rsid w:val="000827A2"/>
    <w:rsid w:val="00082BAF"/>
    <w:rsid w:val="000851E4"/>
    <w:rsid w:val="0008756A"/>
    <w:rsid w:val="000B459B"/>
    <w:rsid w:val="000B71C5"/>
    <w:rsid w:val="000C1352"/>
    <w:rsid w:val="000C232A"/>
    <w:rsid w:val="000C3EC3"/>
    <w:rsid w:val="000D250D"/>
    <w:rsid w:val="000D4795"/>
    <w:rsid w:val="000F6AC4"/>
    <w:rsid w:val="0013366D"/>
    <w:rsid w:val="001643B0"/>
    <w:rsid w:val="0017139C"/>
    <w:rsid w:val="001D2C82"/>
    <w:rsid w:val="001D69B2"/>
    <w:rsid w:val="002006FF"/>
    <w:rsid w:val="00205F47"/>
    <w:rsid w:val="00216549"/>
    <w:rsid w:val="00221597"/>
    <w:rsid w:val="002342A0"/>
    <w:rsid w:val="00253D09"/>
    <w:rsid w:val="00255301"/>
    <w:rsid w:val="0027032C"/>
    <w:rsid w:val="002740A9"/>
    <w:rsid w:val="002745A5"/>
    <w:rsid w:val="0029079D"/>
    <w:rsid w:val="00293C22"/>
    <w:rsid w:val="002A7794"/>
    <w:rsid w:val="002E4929"/>
    <w:rsid w:val="002F054F"/>
    <w:rsid w:val="00301764"/>
    <w:rsid w:val="003157C8"/>
    <w:rsid w:val="00322DFB"/>
    <w:rsid w:val="00332111"/>
    <w:rsid w:val="00335792"/>
    <w:rsid w:val="00342FE8"/>
    <w:rsid w:val="003756E8"/>
    <w:rsid w:val="003918CB"/>
    <w:rsid w:val="003D66BE"/>
    <w:rsid w:val="0040343D"/>
    <w:rsid w:val="0041384A"/>
    <w:rsid w:val="004168CC"/>
    <w:rsid w:val="00432A81"/>
    <w:rsid w:val="00434193"/>
    <w:rsid w:val="00437CEA"/>
    <w:rsid w:val="00453257"/>
    <w:rsid w:val="00454AF0"/>
    <w:rsid w:val="004747FF"/>
    <w:rsid w:val="00497802"/>
    <w:rsid w:val="004A483D"/>
    <w:rsid w:val="004A6061"/>
    <w:rsid w:val="004B2852"/>
    <w:rsid w:val="004B5228"/>
    <w:rsid w:val="004C2B8D"/>
    <w:rsid w:val="004C74BB"/>
    <w:rsid w:val="004D0E3E"/>
    <w:rsid w:val="0050338A"/>
    <w:rsid w:val="005214D0"/>
    <w:rsid w:val="00523A34"/>
    <w:rsid w:val="00527498"/>
    <w:rsid w:val="00541519"/>
    <w:rsid w:val="00551FF6"/>
    <w:rsid w:val="00557FC3"/>
    <w:rsid w:val="00561F49"/>
    <w:rsid w:val="00586451"/>
    <w:rsid w:val="00594B7D"/>
    <w:rsid w:val="005A61DB"/>
    <w:rsid w:val="005B1E6B"/>
    <w:rsid w:val="005C4FF2"/>
    <w:rsid w:val="005D273E"/>
    <w:rsid w:val="005F345A"/>
    <w:rsid w:val="006079EA"/>
    <w:rsid w:val="006277F3"/>
    <w:rsid w:val="00632BB8"/>
    <w:rsid w:val="006542F6"/>
    <w:rsid w:val="006733B9"/>
    <w:rsid w:val="00696638"/>
    <w:rsid w:val="006B0C4C"/>
    <w:rsid w:val="006B6F71"/>
    <w:rsid w:val="006E02C6"/>
    <w:rsid w:val="006F4BAE"/>
    <w:rsid w:val="007005EA"/>
    <w:rsid w:val="00705E33"/>
    <w:rsid w:val="00710578"/>
    <w:rsid w:val="00722DD4"/>
    <w:rsid w:val="00727091"/>
    <w:rsid w:val="0073414D"/>
    <w:rsid w:val="0075703C"/>
    <w:rsid w:val="00782B91"/>
    <w:rsid w:val="00792E96"/>
    <w:rsid w:val="00797A3B"/>
    <w:rsid w:val="007A1087"/>
    <w:rsid w:val="007B528F"/>
    <w:rsid w:val="007F695A"/>
    <w:rsid w:val="00820B68"/>
    <w:rsid w:val="00823A88"/>
    <w:rsid w:val="00830753"/>
    <w:rsid w:val="00834F5B"/>
    <w:rsid w:val="008440A3"/>
    <w:rsid w:val="00852EEB"/>
    <w:rsid w:val="00870542"/>
    <w:rsid w:val="00871A32"/>
    <w:rsid w:val="00885FEF"/>
    <w:rsid w:val="008A4A7A"/>
    <w:rsid w:val="008A4D99"/>
    <w:rsid w:val="008B4805"/>
    <w:rsid w:val="008D4A87"/>
    <w:rsid w:val="008E3879"/>
    <w:rsid w:val="00924955"/>
    <w:rsid w:val="00936B91"/>
    <w:rsid w:val="009447A4"/>
    <w:rsid w:val="00953AA5"/>
    <w:rsid w:val="009703B3"/>
    <w:rsid w:val="00973764"/>
    <w:rsid w:val="009828C5"/>
    <w:rsid w:val="0098365C"/>
    <w:rsid w:val="009927CB"/>
    <w:rsid w:val="009933D8"/>
    <w:rsid w:val="009A0A81"/>
    <w:rsid w:val="009B44D2"/>
    <w:rsid w:val="009B7B47"/>
    <w:rsid w:val="009E4E5E"/>
    <w:rsid w:val="009F0660"/>
    <w:rsid w:val="009F7C4B"/>
    <w:rsid w:val="00A06461"/>
    <w:rsid w:val="00A07D38"/>
    <w:rsid w:val="00A544AA"/>
    <w:rsid w:val="00A81693"/>
    <w:rsid w:val="00A848E7"/>
    <w:rsid w:val="00A865D7"/>
    <w:rsid w:val="00AC0990"/>
    <w:rsid w:val="00AC5A82"/>
    <w:rsid w:val="00AD2CCE"/>
    <w:rsid w:val="00AD5199"/>
    <w:rsid w:val="00AD7EF1"/>
    <w:rsid w:val="00AF722E"/>
    <w:rsid w:val="00B14762"/>
    <w:rsid w:val="00B1714D"/>
    <w:rsid w:val="00B604FD"/>
    <w:rsid w:val="00B864A6"/>
    <w:rsid w:val="00BB23A7"/>
    <w:rsid w:val="00BC0233"/>
    <w:rsid w:val="00BC41D1"/>
    <w:rsid w:val="00BC4B83"/>
    <w:rsid w:val="00BD3E4A"/>
    <w:rsid w:val="00BF103A"/>
    <w:rsid w:val="00BF1525"/>
    <w:rsid w:val="00BF2ED2"/>
    <w:rsid w:val="00C00CC4"/>
    <w:rsid w:val="00C05942"/>
    <w:rsid w:val="00C156F2"/>
    <w:rsid w:val="00C33341"/>
    <w:rsid w:val="00C46418"/>
    <w:rsid w:val="00C613A3"/>
    <w:rsid w:val="00C8053E"/>
    <w:rsid w:val="00C91BAF"/>
    <w:rsid w:val="00CA746A"/>
    <w:rsid w:val="00CC037E"/>
    <w:rsid w:val="00CC33F7"/>
    <w:rsid w:val="00CD212C"/>
    <w:rsid w:val="00CF6975"/>
    <w:rsid w:val="00CF7A87"/>
    <w:rsid w:val="00D04C08"/>
    <w:rsid w:val="00D45785"/>
    <w:rsid w:val="00D469EF"/>
    <w:rsid w:val="00D524B8"/>
    <w:rsid w:val="00D57B99"/>
    <w:rsid w:val="00D76333"/>
    <w:rsid w:val="00D90DC4"/>
    <w:rsid w:val="00D94A41"/>
    <w:rsid w:val="00DA0962"/>
    <w:rsid w:val="00DA2506"/>
    <w:rsid w:val="00DD0947"/>
    <w:rsid w:val="00DD2A05"/>
    <w:rsid w:val="00DF53E3"/>
    <w:rsid w:val="00E0251C"/>
    <w:rsid w:val="00E02D6A"/>
    <w:rsid w:val="00E35CC4"/>
    <w:rsid w:val="00E41703"/>
    <w:rsid w:val="00E87A58"/>
    <w:rsid w:val="00EB5A2C"/>
    <w:rsid w:val="00EE45C4"/>
    <w:rsid w:val="00EE7925"/>
    <w:rsid w:val="00EF2BF3"/>
    <w:rsid w:val="00F164AF"/>
    <w:rsid w:val="00F30132"/>
    <w:rsid w:val="00F502D8"/>
    <w:rsid w:val="00FC0CEC"/>
    <w:rsid w:val="00FD0AD6"/>
    <w:rsid w:val="00FD228C"/>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5743C31E"/>
  <w15:chartTrackingRefBased/>
  <w15:docId w15:val="{DC7B1816-DD16-4B53-9FA8-7D0EDFD3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A34"/>
    <w:pPr>
      <w:jc w:val="both"/>
    </w:pPr>
    <w:rPr>
      <w:sz w:val="24"/>
      <w:lang w:val="en-US" w:eastAsia="en-US"/>
    </w:rPr>
  </w:style>
  <w:style w:type="paragraph" w:styleId="Heading1">
    <w:name w:val="heading 1"/>
    <w:basedOn w:val="Normal"/>
    <w:next w:val="Normal"/>
    <w:qFormat/>
    <w:pPr>
      <w:keepNext/>
      <w:numPr>
        <w:numId w:val="21"/>
      </w:numPr>
      <w:jc w:val="center"/>
      <w:outlineLvl w:val="0"/>
    </w:pPr>
    <w:rPr>
      <w:b/>
    </w:rPr>
  </w:style>
  <w:style w:type="paragraph" w:styleId="Heading2">
    <w:name w:val="heading 2"/>
    <w:basedOn w:val="Normal"/>
    <w:next w:val="Normal"/>
    <w:qFormat/>
    <w:pPr>
      <w:keepNext/>
      <w:numPr>
        <w:ilvl w:val="1"/>
        <w:numId w:val="21"/>
      </w:numPr>
      <w:outlineLvl w:val="1"/>
    </w:pPr>
    <w:rPr>
      <w:b/>
    </w:rPr>
  </w:style>
  <w:style w:type="paragraph" w:styleId="Heading3">
    <w:name w:val="heading 3"/>
    <w:basedOn w:val="Normal"/>
    <w:next w:val="Normal"/>
    <w:qFormat/>
    <w:pPr>
      <w:keepNext/>
      <w:numPr>
        <w:ilvl w:val="2"/>
        <w:numId w:val="21"/>
      </w:numPr>
      <w:outlineLvl w:val="2"/>
    </w:pPr>
    <w:rPr>
      <w:u w:val="single"/>
    </w:rPr>
  </w:style>
  <w:style w:type="paragraph" w:styleId="Heading4">
    <w:name w:val="heading 4"/>
    <w:basedOn w:val="Normal"/>
    <w:next w:val="Normal"/>
    <w:qFormat/>
    <w:pPr>
      <w:keepNext/>
      <w:numPr>
        <w:ilvl w:val="3"/>
        <w:numId w:val="21"/>
      </w:numPr>
      <w:outlineLvl w:val="3"/>
    </w:pPr>
    <w:rPr>
      <w:b/>
    </w:rPr>
  </w:style>
  <w:style w:type="paragraph" w:styleId="Heading5">
    <w:name w:val="heading 5"/>
    <w:basedOn w:val="Normal"/>
    <w:next w:val="Normal"/>
    <w:qFormat/>
    <w:pPr>
      <w:keepNext/>
      <w:numPr>
        <w:ilvl w:val="4"/>
        <w:numId w:val="21"/>
      </w:numPr>
      <w:outlineLvl w:val="4"/>
    </w:pPr>
    <w:rPr>
      <w:b/>
      <w:bCs/>
    </w:rPr>
  </w:style>
  <w:style w:type="paragraph" w:styleId="Heading6">
    <w:name w:val="heading 6"/>
    <w:basedOn w:val="Normal"/>
    <w:next w:val="Normal"/>
    <w:link w:val="Heading6Char"/>
    <w:uiPriority w:val="9"/>
    <w:semiHidden/>
    <w:unhideWhenUsed/>
    <w:qFormat/>
    <w:rsid w:val="00820B68"/>
    <w:pPr>
      <w:numPr>
        <w:ilvl w:val="5"/>
        <w:numId w:val="2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20B68"/>
    <w:pPr>
      <w:numPr>
        <w:ilvl w:val="6"/>
        <w:numId w:val="21"/>
      </w:numPr>
      <w:spacing w:before="240" w:after="60"/>
      <w:outlineLvl w:val="6"/>
    </w:pPr>
    <w:rPr>
      <w:rFonts w:ascii="Calibri" w:hAnsi="Calibri"/>
      <w:szCs w:val="24"/>
    </w:rPr>
  </w:style>
  <w:style w:type="paragraph" w:styleId="Heading8">
    <w:name w:val="heading 8"/>
    <w:basedOn w:val="Normal"/>
    <w:next w:val="Normal"/>
    <w:qFormat/>
    <w:pPr>
      <w:numPr>
        <w:ilvl w:val="7"/>
        <w:numId w:val="21"/>
      </w:numPr>
      <w:spacing w:before="240" w:after="60"/>
      <w:outlineLvl w:val="7"/>
    </w:pPr>
    <w:rPr>
      <w:rFonts w:ascii="Times New Roman" w:hAnsi="Times New Roman"/>
      <w:i/>
      <w:iCs/>
      <w:szCs w:val="24"/>
    </w:rPr>
  </w:style>
  <w:style w:type="paragraph" w:styleId="Heading9">
    <w:name w:val="heading 9"/>
    <w:basedOn w:val="Normal"/>
    <w:next w:val="Normal"/>
    <w:qFormat/>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customStyle="1" w:styleId="Titlestyle">
    <w:name w:val="Title style"/>
    <w:basedOn w:val="Normal"/>
    <w:pPr>
      <w:spacing w:after="120"/>
      <w:jc w:val="center"/>
    </w:pPr>
    <w:rPr>
      <w:b/>
      <w:sz w:val="28"/>
    </w:rPr>
  </w:style>
  <w:style w:type="paragraph" w:customStyle="1" w:styleId="TopicNamestyle">
    <w:name w:val="Topic Name style"/>
    <w:basedOn w:val="Normal"/>
    <w:pPr>
      <w:spacing w:after="120"/>
      <w:jc w:val="center"/>
    </w:pPr>
    <w:rPr>
      <w:b/>
      <w:sz w:val="28"/>
    </w:rPr>
  </w:style>
  <w:style w:type="paragraph" w:customStyle="1" w:styleId="Affiliation">
    <w:name w:val="Affiliation"/>
    <w:basedOn w:val="Normal"/>
    <w:pPr>
      <w:spacing w:after="120"/>
      <w:jc w:val="center"/>
    </w:pPr>
    <w:rPr>
      <w:i/>
    </w:rPr>
  </w:style>
  <w:style w:type="paragraph" w:styleId="Footer">
    <w:name w:val="footer"/>
    <w:basedOn w:val="Normal"/>
    <w:link w:val="FooterChar"/>
    <w:uiPriority w:val="99"/>
    <w:pPr>
      <w:tabs>
        <w:tab w:val="center" w:pos="4320"/>
        <w:tab w:val="right" w:pos="8640"/>
      </w:tabs>
    </w:pPr>
  </w:style>
  <w:style w:type="paragraph" w:customStyle="1" w:styleId="Sectionheader">
    <w:name w:val="Section header"/>
    <w:basedOn w:val="Normal"/>
    <w:rPr>
      <w:b/>
      <w:caps/>
    </w:rPr>
  </w:style>
  <w:style w:type="paragraph" w:customStyle="1" w:styleId="MainTitleStyle">
    <w:name w:val="Main Title Style"/>
    <w:basedOn w:val="Titlestyle"/>
    <w:rPr>
      <w:sz w:val="36"/>
    </w:rPr>
  </w:style>
  <w:style w:type="paragraph" w:customStyle="1" w:styleId="References">
    <w:name w:val="References"/>
    <w:basedOn w:val="Normal"/>
    <w:pPr>
      <w:numPr>
        <w:numId w:val="4"/>
      </w:numPr>
    </w:pPr>
  </w:style>
  <w:style w:type="character" w:styleId="PageNumber">
    <w:name w:val="page number"/>
    <w:basedOn w:val="DefaultParagraphFont"/>
    <w:semiHidden/>
  </w:style>
  <w:style w:type="paragraph" w:styleId="Title">
    <w:name w:val="Title"/>
    <w:basedOn w:val="Normal"/>
    <w:qFormat/>
    <w:pPr>
      <w:jc w:val="center"/>
    </w:pPr>
    <w:rPr>
      <w:rFonts w:ascii="Times New Roman" w:hAnsi="Times New Roman"/>
      <w:b/>
      <w:bCs/>
      <w:sz w:val="40"/>
      <w:szCs w:val="24"/>
    </w:rPr>
  </w:style>
  <w:style w:type="paragraph" w:styleId="Subtitle">
    <w:name w:val="Subtitle"/>
    <w:basedOn w:val="Normal"/>
    <w:qFormat/>
    <w:pPr>
      <w:jc w:val="center"/>
    </w:pPr>
    <w:rPr>
      <w:rFonts w:ascii="Arial" w:hAnsi="Arial" w:cs="Arial"/>
      <w:b/>
      <w:bCs/>
      <w:sz w:val="40"/>
      <w:szCs w:val="24"/>
      <w:u w:val="single"/>
    </w:rPr>
  </w:style>
  <w:style w:type="paragraph" w:styleId="NormalWeb">
    <w:name w:val="Normal (Web)"/>
    <w:basedOn w:val="Normal"/>
    <w:rsid w:val="00F164AF"/>
    <w:pPr>
      <w:spacing w:before="100" w:beforeAutospacing="1" w:after="100" w:afterAutospacing="1"/>
      <w:jc w:val="left"/>
    </w:pPr>
    <w:rPr>
      <w:rFonts w:ascii="Times New Roman" w:hAnsi="Times New Roman"/>
      <w:szCs w:val="24"/>
    </w:rPr>
  </w:style>
  <w:style w:type="paragraph" w:styleId="Header">
    <w:name w:val="header"/>
    <w:basedOn w:val="Normal"/>
    <w:link w:val="HeaderChar"/>
    <w:uiPriority w:val="99"/>
    <w:unhideWhenUsed/>
    <w:rsid w:val="008A4A7A"/>
    <w:pPr>
      <w:tabs>
        <w:tab w:val="center" w:pos="4680"/>
        <w:tab w:val="right" w:pos="9360"/>
      </w:tabs>
    </w:pPr>
  </w:style>
  <w:style w:type="character" w:customStyle="1" w:styleId="HeaderChar">
    <w:name w:val="Header Char"/>
    <w:link w:val="Header"/>
    <w:uiPriority w:val="99"/>
    <w:rsid w:val="008A4A7A"/>
    <w:rPr>
      <w:sz w:val="24"/>
    </w:rPr>
  </w:style>
  <w:style w:type="character" w:customStyle="1" w:styleId="FooterChar">
    <w:name w:val="Footer Char"/>
    <w:link w:val="Footer"/>
    <w:uiPriority w:val="99"/>
    <w:rsid w:val="008A4A7A"/>
    <w:rPr>
      <w:sz w:val="24"/>
    </w:rPr>
  </w:style>
  <w:style w:type="table" w:styleId="TableGrid">
    <w:name w:val="Table Grid"/>
    <w:basedOn w:val="TableNormal"/>
    <w:uiPriority w:val="59"/>
    <w:rsid w:val="00944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4A87"/>
    <w:pPr>
      <w:autoSpaceDE w:val="0"/>
      <w:autoSpaceDN w:val="0"/>
      <w:adjustRightInd w:val="0"/>
    </w:pPr>
    <w:rPr>
      <w:rFonts w:ascii="Times New Roman" w:hAnsi="Times New Roman"/>
      <w:color w:val="000000"/>
      <w:sz w:val="24"/>
      <w:szCs w:val="24"/>
      <w:lang w:val="en-US" w:eastAsia="en-US"/>
    </w:rPr>
  </w:style>
  <w:style w:type="character" w:customStyle="1" w:styleId="Heading6Char">
    <w:name w:val="Heading 6 Char"/>
    <w:link w:val="Heading6"/>
    <w:uiPriority w:val="9"/>
    <w:semiHidden/>
    <w:rsid w:val="00820B68"/>
    <w:rPr>
      <w:rFonts w:ascii="Calibri" w:eastAsia="Times New Roman" w:hAnsi="Calibri" w:cs="Times New Roman"/>
      <w:b/>
      <w:bCs/>
      <w:sz w:val="22"/>
      <w:szCs w:val="22"/>
    </w:rPr>
  </w:style>
  <w:style w:type="character" w:customStyle="1" w:styleId="Heading7Char">
    <w:name w:val="Heading 7 Char"/>
    <w:link w:val="Heading7"/>
    <w:uiPriority w:val="9"/>
    <w:semiHidden/>
    <w:rsid w:val="00820B68"/>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0D250D"/>
    <w:pPr>
      <w:keepLines/>
      <w:numPr>
        <w:numId w:val="0"/>
      </w:numPr>
      <w:spacing w:before="240" w:line="259" w:lineRule="auto"/>
      <w:jc w:val="left"/>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710578"/>
    <w:pPr>
      <w:tabs>
        <w:tab w:val="left" w:pos="440"/>
        <w:tab w:val="right" w:leader="dot" w:pos="9350"/>
      </w:tabs>
      <w:spacing w:line="360" w:lineRule="auto"/>
    </w:pPr>
    <w:rPr>
      <w:rFonts w:ascii="Times New Roman" w:hAnsi="Times New Roman"/>
      <w:b/>
      <w:noProof/>
      <w:sz w:val="22"/>
      <w:szCs w:val="22"/>
    </w:rPr>
  </w:style>
  <w:style w:type="paragraph" w:styleId="TOC2">
    <w:name w:val="toc 2"/>
    <w:basedOn w:val="Normal"/>
    <w:next w:val="Normal"/>
    <w:autoRedefine/>
    <w:uiPriority w:val="39"/>
    <w:unhideWhenUsed/>
    <w:rsid w:val="000D250D"/>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21136">
      <w:bodyDiv w:val="1"/>
      <w:marLeft w:val="0"/>
      <w:marRight w:val="0"/>
      <w:marTop w:val="0"/>
      <w:marBottom w:val="0"/>
      <w:divBdr>
        <w:top w:val="none" w:sz="0" w:space="0" w:color="auto"/>
        <w:left w:val="none" w:sz="0" w:space="0" w:color="auto"/>
        <w:bottom w:val="none" w:sz="0" w:space="0" w:color="auto"/>
        <w:right w:val="none" w:sz="0" w:space="0" w:color="auto"/>
      </w:divBdr>
    </w:div>
    <w:div w:id="605306479">
      <w:bodyDiv w:val="1"/>
      <w:marLeft w:val="0"/>
      <w:marRight w:val="0"/>
      <w:marTop w:val="0"/>
      <w:marBottom w:val="0"/>
      <w:divBdr>
        <w:top w:val="none" w:sz="0" w:space="0" w:color="auto"/>
        <w:left w:val="none" w:sz="0" w:space="0" w:color="auto"/>
        <w:bottom w:val="none" w:sz="0" w:space="0" w:color="auto"/>
        <w:right w:val="none" w:sz="0" w:space="0" w:color="auto"/>
      </w:divBdr>
    </w:div>
    <w:div w:id="674496892">
      <w:bodyDiv w:val="1"/>
      <w:marLeft w:val="0"/>
      <w:marRight w:val="0"/>
      <w:marTop w:val="0"/>
      <w:marBottom w:val="0"/>
      <w:divBdr>
        <w:top w:val="none" w:sz="0" w:space="0" w:color="auto"/>
        <w:left w:val="none" w:sz="0" w:space="0" w:color="auto"/>
        <w:bottom w:val="none" w:sz="0" w:space="0" w:color="auto"/>
        <w:right w:val="none" w:sz="0" w:space="0" w:color="auto"/>
      </w:divBdr>
    </w:div>
    <w:div w:id="1180894216">
      <w:bodyDiv w:val="1"/>
      <w:marLeft w:val="0"/>
      <w:marRight w:val="0"/>
      <w:marTop w:val="0"/>
      <w:marBottom w:val="0"/>
      <w:divBdr>
        <w:top w:val="none" w:sz="0" w:space="0" w:color="auto"/>
        <w:left w:val="none" w:sz="0" w:space="0" w:color="auto"/>
        <w:bottom w:val="none" w:sz="0" w:space="0" w:color="auto"/>
        <w:right w:val="none" w:sz="0" w:space="0" w:color="auto"/>
      </w:divBdr>
    </w:div>
    <w:div w:id="1219976406">
      <w:bodyDiv w:val="1"/>
      <w:marLeft w:val="0"/>
      <w:marRight w:val="0"/>
      <w:marTop w:val="0"/>
      <w:marBottom w:val="0"/>
      <w:divBdr>
        <w:top w:val="none" w:sz="0" w:space="0" w:color="auto"/>
        <w:left w:val="none" w:sz="0" w:space="0" w:color="auto"/>
        <w:bottom w:val="none" w:sz="0" w:space="0" w:color="auto"/>
        <w:right w:val="none" w:sz="0" w:space="0" w:color="auto"/>
      </w:divBdr>
    </w:div>
    <w:div w:id="1723871341">
      <w:bodyDiv w:val="1"/>
      <w:marLeft w:val="0"/>
      <w:marRight w:val="0"/>
      <w:marTop w:val="0"/>
      <w:marBottom w:val="0"/>
      <w:divBdr>
        <w:top w:val="none" w:sz="0" w:space="0" w:color="auto"/>
        <w:left w:val="none" w:sz="0" w:space="0" w:color="auto"/>
        <w:bottom w:val="none" w:sz="0" w:space="0" w:color="auto"/>
        <w:right w:val="none" w:sz="0" w:space="0" w:color="auto"/>
      </w:divBdr>
    </w:div>
    <w:div w:id="1762875848">
      <w:bodyDiv w:val="1"/>
      <w:marLeft w:val="0"/>
      <w:marRight w:val="0"/>
      <w:marTop w:val="0"/>
      <w:marBottom w:val="0"/>
      <w:divBdr>
        <w:top w:val="none" w:sz="0" w:space="0" w:color="auto"/>
        <w:left w:val="none" w:sz="0" w:space="0" w:color="auto"/>
        <w:bottom w:val="none" w:sz="0" w:space="0" w:color="auto"/>
        <w:right w:val="none" w:sz="0" w:space="0" w:color="auto"/>
      </w:divBdr>
    </w:div>
    <w:div w:id="1783111311">
      <w:bodyDiv w:val="1"/>
      <w:marLeft w:val="0"/>
      <w:marRight w:val="0"/>
      <w:marTop w:val="0"/>
      <w:marBottom w:val="0"/>
      <w:divBdr>
        <w:top w:val="none" w:sz="0" w:space="0" w:color="auto"/>
        <w:left w:val="none" w:sz="0" w:space="0" w:color="auto"/>
        <w:bottom w:val="none" w:sz="0" w:space="0" w:color="auto"/>
        <w:right w:val="none" w:sz="0" w:space="0" w:color="auto"/>
      </w:divBdr>
    </w:div>
    <w:div w:id="1803301250">
      <w:bodyDiv w:val="1"/>
      <w:marLeft w:val="0"/>
      <w:marRight w:val="0"/>
      <w:marTop w:val="0"/>
      <w:marBottom w:val="0"/>
      <w:divBdr>
        <w:top w:val="none" w:sz="0" w:space="0" w:color="auto"/>
        <w:left w:val="none" w:sz="0" w:space="0" w:color="auto"/>
        <w:bottom w:val="none" w:sz="0" w:space="0" w:color="auto"/>
        <w:right w:val="none" w:sz="0" w:space="0" w:color="auto"/>
      </w:divBdr>
    </w:div>
    <w:div w:id="1817843502">
      <w:bodyDiv w:val="1"/>
      <w:marLeft w:val="0"/>
      <w:marRight w:val="0"/>
      <w:marTop w:val="0"/>
      <w:marBottom w:val="0"/>
      <w:divBdr>
        <w:top w:val="none" w:sz="0" w:space="0" w:color="auto"/>
        <w:left w:val="none" w:sz="0" w:space="0" w:color="auto"/>
        <w:bottom w:val="none" w:sz="0" w:space="0" w:color="auto"/>
        <w:right w:val="none" w:sz="0" w:space="0" w:color="auto"/>
      </w:divBdr>
    </w:div>
    <w:div w:id="19183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Z:\uwaheed\PAF%20KIET\CS%20418%20-%20System%20analysis%20and%20design\Course%20Activities\report%20format\SAD_final_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CA585-1F53-4E2B-88F0-FF858A6F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SAD_final_report_template.dot</Template>
  <TotalTime>122</TotalTime>
  <Pages>12</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Report Format</vt:lpstr>
    </vt:vector>
  </TitlesOfParts>
  <Manager>Dr. Irfan Hyder, Adnan Manzoor</Manager>
  <Company>PAF KIET</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Format</dc:title>
  <dc:subject/>
  <dc:creator>uwaheed</dc:creator>
  <cp:keywords/>
  <cp:lastModifiedBy>Majeed Mehmood</cp:lastModifiedBy>
  <cp:revision>86</cp:revision>
  <cp:lastPrinted>2023-06-12T21:53:00Z</cp:lastPrinted>
  <dcterms:created xsi:type="dcterms:W3CDTF">2023-06-12T19:04:00Z</dcterms:created>
  <dcterms:modified xsi:type="dcterms:W3CDTF">2023-06-13T08:45:00Z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Dr. Irfan Hyder</vt:lpwstr>
  </property>
  <property fmtid="{D5CDD505-2E9C-101B-9397-08002B2CF9AE}" pid="3" name="Department">
    <vt:lpwstr>Computer Science</vt:lpwstr>
  </property>
</Properties>
</file>